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64B14" w14:textId="77777777" w:rsidR="005268D3" w:rsidRPr="00B27115" w:rsidRDefault="006D5127">
      <w:pPr>
        <w:pStyle w:val="Tiitellehtpis1"/>
        <w:rPr>
          <w:lang w:val="en-GB"/>
        </w:rPr>
      </w:pPr>
      <w:r w:rsidRPr="00B27115">
        <w:rPr>
          <w:lang w:val="en-GB"/>
        </w:rPr>
        <w:t>UNIVERSITY OF TARTU</w:t>
      </w:r>
    </w:p>
    <w:p w14:paraId="493B19E7" w14:textId="77777777" w:rsidR="005268D3" w:rsidRDefault="006D5127">
      <w:pPr>
        <w:pStyle w:val="Tiitellehtpis2"/>
        <w:rPr>
          <w:lang w:val="en-GB"/>
        </w:rPr>
      </w:pPr>
      <w:r w:rsidRPr="00B27115">
        <w:rPr>
          <w:lang w:val="en-GB"/>
        </w:rPr>
        <w:t>Institute of Computer Science</w:t>
      </w:r>
    </w:p>
    <w:p w14:paraId="7B5D9260" w14:textId="77777777" w:rsidR="00AF3345" w:rsidRPr="00B27115" w:rsidRDefault="00CE1497">
      <w:pPr>
        <w:pStyle w:val="Tiitellehtpis2"/>
        <w:rPr>
          <w:lang w:val="en-GB"/>
        </w:rPr>
      </w:pPr>
      <w:r>
        <w:rPr>
          <w:lang w:val="en-GB"/>
        </w:rPr>
        <w:t>Software Engineering</w:t>
      </w:r>
      <w:r w:rsidR="0066650C">
        <w:rPr>
          <w:rStyle w:val="CommentReference"/>
        </w:rPr>
        <w:commentReference w:id="0"/>
      </w:r>
      <w:r w:rsidR="00CF1B43">
        <w:rPr>
          <w:lang w:val="en-GB"/>
        </w:rPr>
        <w:t xml:space="preserve"> </w:t>
      </w:r>
      <w:r w:rsidR="00AF3345">
        <w:rPr>
          <w:lang w:val="en-GB"/>
        </w:rPr>
        <w:t>Curriculum</w:t>
      </w:r>
    </w:p>
    <w:commentRangeStart w:id="1"/>
    <w:p w14:paraId="4FC55673" w14:textId="77777777" w:rsidR="00F56399" w:rsidRPr="00483AA2" w:rsidRDefault="00890264" w:rsidP="00F56399">
      <w:pPr>
        <w:pStyle w:val="Tiitellehtautor"/>
        <w:spacing w:before="3200"/>
      </w:pPr>
      <w:sdt>
        <w:sdtPr>
          <w:alias w:val="Autor"/>
          <w:tag w:val=""/>
          <w:id w:val="1811587896"/>
          <w:placeholder>
            <w:docPart w:val="C9B2286B83EE4ACCBBF38F23C9621BBF"/>
          </w:placeholder>
          <w:dataBinding w:prefixMappings="xmlns:ns0='http://purl.org/dc/elements/1.1/' xmlns:ns1='http://schemas.openxmlformats.org/package/2006/metadata/core-properties' " w:xpath="/ns1:coreProperties[1]/ns0:creator[1]" w:storeItemID="{6C3C8BC8-F283-45AE-878A-BAB7291924A1}"/>
          <w:text/>
        </w:sdtPr>
        <w:sdtEndPr/>
        <w:sdtContent>
          <w:r w:rsidR="00CE1497">
            <w:rPr>
              <w:lang w:val="en-US"/>
            </w:rPr>
            <w:t>Suido Valli</w:t>
          </w:r>
        </w:sdtContent>
      </w:sdt>
      <w:commentRangeEnd w:id="1"/>
      <w:r w:rsidR="0066650C">
        <w:rPr>
          <w:rStyle w:val="CommentReference"/>
          <w:b w:val="0"/>
          <w:bCs w:val="0"/>
          <w:lang w:val="et-EE"/>
        </w:rPr>
        <w:commentReference w:id="1"/>
      </w:r>
    </w:p>
    <w:bookmarkStart w:id="2" w:name="OLE_LINK2" w:displacedByCustomXml="next"/>
    <w:bookmarkStart w:id="3" w:name="OLE_LINK1" w:displacedByCustomXml="next"/>
    <w:sdt>
      <w:sdtPr>
        <w:alias w:val="Tiitel"/>
        <w:tag w:val=""/>
        <w:id w:val="-1537812548"/>
        <w:placeholder>
          <w:docPart w:val="CD743F2A3E914E8D9F06D0E4CD827244"/>
        </w:placeholder>
        <w:dataBinding w:prefixMappings="xmlns:ns0='http://purl.org/dc/elements/1.1/' xmlns:ns1='http://schemas.openxmlformats.org/package/2006/metadata/core-properties' " w:xpath="/ns1:coreProperties[1]/ns0:title[1]" w:storeItemID="{6C3C8BC8-F283-45AE-878A-BAB7291924A1}"/>
        <w:text/>
      </w:sdtPr>
      <w:sdtEndPr/>
      <w:sdtContent>
        <w:p w14:paraId="60925111" w14:textId="77777777" w:rsidR="005268D3" w:rsidRPr="00483AA2" w:rsidRDefault="00CE1497" w:rsidP="00E505FE">
          <w:pPr>
            <w:pStyle w:val="Tiitellehttiitel"/>
          </w:pPr>
          <w:r>
            <w:rPr>
              <w:lang w:val="en-US"/>
            </w:rPr>
            <w:t>Visualization of simulations of a robot operated car park system</w:t>
          </w:r>
        </w:p>
      </w:sdtContent>
    </w:sdt>
    <w:bookmarkEnd w:id="3"/>
    <w:bookmarkEnd w:id="2"/>
    <w:commentRangeStart w:id="4"/>
    <w:p w14:paraId="683CEA77" w14:textId="77777777" w:rsidR="005268D3" w:rsidRPr="00483AA2" w:rsidRDefault="00890264" w:rsidP="000449EF">
      <w:pPr>
        <w:pStyle w:val="Tiitellehtttp"/>
        <w:tabs>
          <w:tab w:val="center" w:pos="4371"/>
          <w:tab w:val="left" w:pos="6340"/>
        </w:tabs>
      </w:pPr>
      <w:sdt>
        <w:sdtPr>
          <w:alias w:val="Type of Document"/>
          <w:tag w:val=""/>
          <w:id w:val="-789963932"/>
          <w:placeholder>
            <w:docPart w:val="93B44D5DB290447EBA2818285E99DA69"/>
          </w:placeholder>
          <w:dataBinding w:prefixMappings="xmlns:ns0='http://purl.org/dc/elements/1.1/' xmlns:ns1='http://schemas.openxmlformats.org/package/2006/metadata/core-properties' " w:xpath="/ns1:coreProperties[1]/ns0:subject[1]" w:storeItemID="{6C3C8BC8-F283-45AE-878A-BAB7291924A1}"/>
          <w:text/>
        </w:sdtPr>
        <w:sdtEndPr/>
        <w:sdtContent>
          <w:r w:rsidR="00CE1497">
            <w:rPr>
              <w:lang w:val="en-US"/>
            </w:rPr>
            <w:t>Master’s Thesis (30 ECTS)</w:t>
          </w:r>
        </w:sdtContent>
      </w:sdt>
      <w:commentRangeEnd w:id="4"/>
      <w:r w:rsidR="0066650C">
        <w:rPr>
          <w:rStyle w:val="CommentReference"/>
          <w:b w:val="0"/>
          <w:bCs w:val="0"/>
          <w:lang w:val="et-EE"/>
        </w:rPr>
        <w:commentReference w:id="4"/>
      </w:r>
    </w:p>
    <w:p w14:paraId="03FBC9A6" w14:textId="77777777" w:rsidR="009A0A61" w:rsidRDefault="001968D7" w:rsidP="00441B13">
      <w:pPr>
        <w:spacing w:before="1134" w:after="400"/>
        <w:jc w:val="right"/>
        <w:rPr>
          <w:sz w:val="28"/>
          <w:szCs w:val="28"/>
          <w:lang w:val="en-GB"/>
        </w:rPr>
      </w:pPr>
      <w:r w:rsidRPr="00483AA2">
        <w:rPr>
          <w:noProof/>
        </w:rPr>
        <mc:AlternateContent>
          <mc:Choice Requires="wps">
            <w:drawing>
              <wp:anchor distT="0" distB="0" distL="114300" distR="114300" simplePos="0" relativeHeight="251661312" behindDoc="0" locked="0" layoutInCell="0" allowOverlap="0" wp14:anchorId="129E67A9" wp14:editId="61FB89EC">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407DE" w14:textId="115A4855" w:rsidR="00F53474" w:rsidRPr="00AE695C" w:rsidRDefault="00F53474"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50620A">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9E67A9"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" o:allowincell="f" o:allowoverlap="f" filled="f" stroked="f" strokeweight=".5pt">
                <v:textbox style="mso-fit-shape-to-text:t">
                  <w:txbxContent>
                    <w:p w14:paraId="0BF407DE" w14:textId="115A4855" w:rsidR="00F53474" w:rsidRPr="00AE695C" w:rsidRDefault="00F53474"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50620A">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sidR="00CE1497">
        <w:rPr>
          <w:sz w:val="28"/>
          <w:szCs w:val="28"/>
          <w:lang w:val="en-GB"/>
        </w:rPr>
        <w:t xml:space="preserve"> Dirk Oliver Theis </w:t>
      </w:r>
      <w:r>
        <w:rPr>
          <w:sz w:val="28"/>
          <w:szCs w:val="28"/>
          <w:lang w:val="en-GB"/>
        </w:rPr>
        <w:br/>
      </w:r>
    </w:p>
    <w:p w14:paraId="6D73A6CA"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941B3E20BDFC4FDCA5CAEA0BE210D799"/>
        </w:placeholder>
        <w:dataBinding w:prefixMappings="xmlns:ns0='http://purl.org/dc/elements/1.1/' xmlns:ns1='http://schemas.openxmlformats.org/package/2006/metadata/core-properties' " w:xpath="/ns1:coreProperties[1]/ns0:title[1]" w:storeItemID="{6C3C8BC8-F283-45AE-878A-BAB7291924A1}"/>
        <w:text/>
      </w:sdtPr>
      <w:sdtEndPr/>
      <w:sdtContent>
        <w:p w14:paraId="08D28A26" w14:textId="77777777" w:rsidR="009C3F3F" w:rsidRPr="009C3F3F" w:rsidRDefault="00CE1497" w:rsidP="009C3F3F">
          <w:pPr>
            <w:pStyle w:val="Tiitelinfolehel"/>
          </w:pPr>
          <w:r>
            <w:rPr>
              <w:lang w:val="en-US"/>
            </w:rPr>
            <w:t>Visualization of simulations of a robot operated car park system</w:t>
          </w:r>
        </w:p>
      </w:sdtContent>
    </w:sdt>
    <w:p w14:paraId="100A838A" w14:textId="77777777" w:rsidR="009C3F3F" w:rsidRDefault="000B2F0C" w:rsidP="00BD249A">
      <w:pPr>
        <w:pStyle w:val="Alapealkiriinfolehel"/>
      </w:pPr>
      <w:r w:rsidRPr="009C3F3F">
        <w:t>Abstract</w:t>
      </w:r>
      <w:r w:rsidR="009C3F3F" w:rsidRPr="00BD249A">
        <w:t>:</w:t>
      </w:r>
    </w:p>
    <w:sdt>
      <w:sdtPr>
        <w:alias w:val="Ülevaade"/>
        <w:tag w:val=""/>
        <w:id w:val="-1109740695"/>
        <w:placeholder>
          <w:docPart w:val="CD419ED0224D4329BD84045C6891D74B"/>
        </w:placeholder>
        <w:dataBinding w:prefixMappings="xmlns:ns0='http://schemas.microsoft.com/office/2006/coverPageProps' " w:xpath="/ns0:CoverPageProperties[1]/ns0:Abstract[1]" w:storeItemID="{55AF091B-3C7A-41E3-B477-F2FDAA23CFDA}"/>
        <w:text/>
      </w:sdtPr>
      <w:sdtEndPr/>
      <w:sdtContent>
        <w:p w14:paraId="7E64ED4A" w14:textId="77777777" w:rsidR="00BD249A" w:rsidRPr="00483AA2" w:rsidRDefault="00CE1497" w:rsidP="00CE1497">
          <w:pPr>
            <w:rPr>
              <w:lang w:val="en-GB"/>
            </w:rPr>
          </w:pPr>
          <w:r w:rsidRPr="00CE1497">
            <w:t>Due to the increasing number of vehicles on the road, traffic problems are bound to exist.This happens as the current car park facilities developed are unable to cope with the influxof vehicles on the road. To overcome this problem, robot operated car park system is developed.This solution would use already built parking lots and parking houses, but will allowsaid parking facilities to accommodate more vehicles as the size of the parking spot will bereduced and most of the roads leading to the parking spots can be eliminated. Other solutionsthat exist will need specially built parking facilities, which makes them more costly to implement.The aim of this thesis is to come up with the best solution for visualizing the algorithmused in the robot operated car park systems. As the algorithm behind it is complex, itis difficult to grasp it without proper visual presentation. The solutions found in the thesiswill be used in making a web application that will let the users interact with the system toget high-level overview of the algorithm’s inner workings</w:t>
          </w:r>
        </w:p>
      </w:sdtContent>
    </w:sdt>
    <w:p w14:paraId="00F03DE0" w14:textId="77777777" w:rsidR="009C3F3F" w:rsidRDefault="000B2F0C" w:rsidP="00BD249A">
      <w:pPr>
        <w:pStyle w:val="Alapealkiriinfolehel"/>
      </w:pPr>
      <w:r w:rsidRPr="009C3F3F">
        <w:t>Keywords</w:t>
      </w:r>
      <w:r w:rsidR="009C3F3F" w:rsidRPr="009C3F3F">
        <w:t>:</w:t>
      </w:r>
    </w:p>
    <w:p w14:paraId="1B8275F2" w14:textId="77777777" w:rsidR="00CE1497" w:rsidRDefault="00CE1497" w:rsidP="00BD249A">
      <w:r>
        <w:t>Interfacing, web application, simulation, visualization</w:t>
      </w:r>
    </w:p>
    <w:p w14:paraId="76F387E6" w14:textId="77777777" w:rsidR="00B63E00" w:rsidRPr="00B63E00" w:rsidRDefault="00B63E00" w:rsidP="00BD249A">
      <w:pPr>
        <w:rPr>
          <w:b/>
          <w:lang w:val="en-GB"/>
        </w:rPr>
      </w:pPr>
      <w:commentRangeStart w:id="5"/>
      <w:r w:rsidRPr="00B63E00">
        <w:rPr>
          <w:b/>
          <w:lang w:val="en-GB"/>
        </w:rPr>
        <w:t>CERCS</w:t>
      </w:r>
      <w:commentRangeEnd w:id="5"/>
      <w:r>
        <w:rPr>
          <w:rStyle w:val="CommentReference"/>
        </w:rPr>
        <w:commentReference w:id="5"/>
      </w:r>
      <w:r w:rsidRPr="00B63E00">
        <w:rPr>
          <w:b/>
          <w:lang w:val="en-GB"/>
        </w:rPr>
        <w:t>:</w:t>
      </w:r>
    </w:p>
    <w:bookmarkStart w:id="6" w:name="TitleTranslated" w:displacedByCustomXml="next"/>
    <w:bookmarkEnd w:id="6" w:displacedByCustomXml="next"/>
    <w:sdt>
      <w:sdtPr>
        <w:rPr>
          <w:rStyle w:val="AbstractSubtitleChar"/>
        </w:rPr>
        <w:alias w:val="Translated Title"/>
        <w:tag w:val=""/>
        <w:id w:val="-647279118"/>
        <w:placeholder>
          <w:docPart w:val="C1337D08266A4F70BE735CD3A067E0FC"/>
        </w:placeholder>
        <w:dataBinding w:prefixMappings="xmlns:ns0='http://purl.org/dc/elements/1.1/' xmlns:ns1='http://schemas.openxmlformats.org/package/2006/metadata/core-properties' " w:xpath="/ns1:coreProperties[1]/ns0:description[1]" w:storeItemID="{6C3C8BC8-F283-45AE-878A-BAB7291924A1}"/>
        <w:text w:multiLine="1"/>
      </w:sdtPr>
      <w:sdtEndPr>
        <w:rPr>
          <w:rStyle w:val="AbstractSubtitleChar"/>
        </w:rPr>
      </w:sdtEndPr>
      <w:sdtContent>
        <w:p w14:paraId="77B176BA" w14:textId="77777777" w:rsidR="000B2F0C" w:rsidRPr="00CE1497" w:rsidRDefault="00CE1497" w:rsidP="000B2F0C">
          <w:pPr>
            <w:pStyle w:val="Tiitelinfolehel"/>
            <w:rPr>
              <w:rStyle w:val="AbstractSubtitleChar"/>
            </w:rPr>
          </w:pPr>
          <w:r w:rsidRPr="00CE1497">
            <w:rPr>
              <w:rStyle w:val="AbstractSubtitleChar"/>
            </w:rPr>
            <w:t>P170, Computer science, numerical analysis, systems, control</w:t>
          </w:r>
        </w:p>
      </w:sdtContent>
    </w:sdt>
    <w:p w14:paraId="6E24C304"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35A5DA0" w14:textId="77777777" w:rsidR="00CE1497" w:rsidRPr="00CE1497" w:rsidRDefault="00CE1497" w:rsidP="00CE1497">
      <w:r w:rsidRPr="00CE1497">
        <w:t>Selle lõputöö tulem on robotiseeritud autoparklate süsteemi simulatsioone visualiseeriv veebiaplikatsioon. Meie ümber on üha rohkem autosid ning metropolides rohkem inimesi. Autode üleküllus viib parkimiskohtade puuduseni. Selle üheks lahenduseks sobiks seniste parklate ümbermuutmine robotiseeritud parkimissüsteemideks – see hoiaks kokku nii maaala kui ka raha, mis täiesti uute parkimiskonstruktsioonide ehitamise jaoks vaja läheks. Selle töö tulemuseks on veebirakendus mis visualiseerib sellise parkimissüsteemi taga oleva algoritmi tööd arusaadavalt ja meeldivalt</w:t>
      </w:r>
    </w:p>
    <w:p w14:paraId="0CC68FA1"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3880D86C" w14:textId="77777777" w:rsidR="00CE1497" w:rsidRDefault="00CE1497" w:rsidP="000B2F0C">
      <w:r>
        <w:t>Integratsioon, veebirakendus, simulatsioon, visualiseerimine</w:t>
      </w:r>
    </w:p>
    <w:p w14:paraId="41FB8545" w14:textId="77777777" w:rsidR="00B63E00" w:rsidRDefault="00B63E00" w:rsidP="000B2F0C">
      <w:pPr>
        <w:rPr>
          <w:b/>
        </w:rPr>
      </w:pPr>
      <w:commentRangeStart w:id="7"/>
      <w:r w:rsidRPr="00B63E00">
        <w:rPr>
          <w:b/>
        </w:rPr>
        <w:t>CERCS</w:t>
      </w:r>
      <w:commentRangeEnd w:id="7"/>
      <w:r w:rsidR="00B35D2F">
        <w:rPr>
          <w:rStyle w:val="CommentReference"/>
        </w:rPr>
        <w:commentReference w:id="7"/>
      </w:r>
      <w:r w:rsidRPr="00B63E00">
        <w:rPr>
          <w:b/>
        </w:rPr>
        <w:t>:</w:t>
      </w:r>
    </w:p>
    <w:p w14:paraId="69348054" w14:textId="77777777" w:rsidR="00CE1497" w:rsidRPr="00CE1497" w:rsidRDefault="00CE1497" w:rsidP="000B2F0C">
      <w:r>
        <w:t xml:space="preserve">P170, </w:t>
      </w:r>
      <w:r w:rsidRPr="00CE1497">
        <w:t>Arvutiteadus, arvutusmeetodid, süsteemid, juhtimine (automaatjuhtimisteooria)</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1E2C15AC" w14:textId="77777777" w:rsidR="005268D3" w:rsidRPr="00B27115" w:rsidRDefault="002065CD">
          <w:pPr>
            <w:pStyle w:val="TOCHeading1"/>
          </w:pPr>
          <w:r w:rsidRPr="002065CD">
            <w:t>Table of Contents</w:t>
          </w:r>
        </w:p>
        <w:p w14:paraId="69835868" w14:textId="77777777" w:rsidR="003E3CEB" w:rsidRDefault="00156940">
          <w:pPr>
            <w:pStyle w:val="TOC1"/>
            <w:tabs>
              <w:tab w:val="left" w:pos="480"/>
              <w:tab w:val="right" w:leader="dot" w:pos="8733"/>
            </w:tabs>
            <w:rPr>
              <w:rFonts w:asciiTheme="minorHAnsi" w:eastAsiaTheme="minorEastAsia" w:hAnsiTheme="minorHAnsi"/>
              <w:noProof/>
              <w:sz w:val="22"/>
              <w:szCs w:val="22"/>
              <w:lang w:val="en-US" w:eastAsia="en-US"/>
            </w:rPr>
          </w:pPr>
          <w:r w:rsidRPr="002065CD">
            <w:rPr>
              <w:lang w:val="en-GB"/>
            </w:rPr>
            <w:fldChar w:fldCharType="begin"/>
          </w:r>
          <w:r w:rsidR="002065CD">
            <w:rPr>
              <w:lang w:val="en-GB"/>
            </w:rPr>
            <w:instrText xml:space="preserve"> TOC \o "1-3" \h \z \u </w:instrText>
          </w:r>
          <w:r w:rsidRPr="002065CD">
            <w:rPr>
              <w:lang w:val="en-GB"/>
            </w:rPr>
            <w:fldChar w:fldCharType="separate"/>
          </w:r>
          <w:hyperlink w:anchor="_Toc448427525" w:history="1">
            <w:r w:rsidR="003E3CEB" w:rsidRPr="00182CDC">
              <w:rPr>
                <w:rStyle w:val="Hyperlink"/>
                <w:noProof/>
                <w:snapToGrid w:val="0"/>
                <w:w w:val="0"/>
              </w:rPr>
              <w:t>1</w:t>
            </w:r>
            <w:r w:rsidR="003E3CEB">
              <w:rPr>
                <w:rFonts w:asciiTheme="minorHAnsi" w:eastAsiaTheme="minorEastAsia" w:hAnsiTheme="minorHAnsi"/>
                <w:noProof/>
                <w:sz w:val="22"/>
                <w:szCs w:val="22"/>
                <w:lang w:val="en-US" w:eastAsia="en-US"/>
              </w:rPr>
              <w:tab/>
            </w:r>
            <w:r w:rsidR="003E3CEB" w:rsidRPr="00182CDC">
              <w:rPr>
                <w:rStyle w:val="Hyperlink"/>
                <w:noProof/>
              </w:rPr>
              <w:t>Introduction</w:t>
            </w:r>
            <w:r w:rsidR="003E3CEB">
              <w:rPr>
                <w:noProof/>
                <w:webHidden/>
              </w:rPr>
              <w:tab/>
            </w:r>
            <w:r w:rsidR="003E3CEB">
              <w:rPr>
                <w:noProof/>
                <w:webHidden/>
              </w:rPr>
              <w:fldChar w:fldCharType="begin"/>
            </w:r>
            <w:r w:rsidR="003E3CEB">
              <w:rPr>
                <w:noProof/>
                <w:webHidden/>
              </w:rPr>
              <w:instrText xml:space="preserve"> PAGEREF _Toc448427525 \h </w:instrText>
            </w:r>
            <w:r w:rsidR="003E3CEB">
              <w:rPr>
                <w:noProof/>
                <w:webHidden/>
              </w:rPr>
            </w:r>
            <w:r w:rsidR="003E3CEB">
              <w:rPr>
                <w:noProof/>
                <w:webHidden/>
              </w:rPr>
              <w:fldChar w:fldCharType="separate"/>
            </w:r>
            <w:r w:rsidR="00056B86">
              <w:rPr>
                <w:noProof/>
                <w:webHidden/>
              </w:rPr>
              <w:t>4</w:t>
            </w:r>
            <w:r w:rsidR="003E3CEB">
              <w:rPr>
                <w:noProof/>
                <w:webHidden/>
              </w:rPr>
              <w:fldChar w:fldCharType="end"/>
            </w:r>
          </w:hyperlink>
        </w:p>
        <w:p w14:paraId="6EE375C7" w14:textId="77777777" w:rsidR="003E3CEB" w:rsidRDefault="00890264">
          <w:pPr>
            <w:pStyle w:val="TOC1"/>
            <w:tabs>
              <w:tab w:val="left" w:pos="480"/>
              <w:tab w:val="right" w:leader="dot" w:pos="8733"/>
            </w:tabs>
            <w:rPr>
              <w:rFonts w:asciiTheme="minorHAnsi" w:eastAsiaTheme="minorEastAsia" w:hAnsiTheme="minorHAnsi"/>
              <w:noProof/>
              <w:sz w:val="22"/>
              <w:szCs w:val="22"/>
              <w:lang w:val="en-US" w:eastAsia="en-US"/>
            </w:rPr>
          </w:pPr>
          <w:hyperlink w:anchor="_Toc448427526" w:history="1">
            <w:r w:rsidR="003E3CEB" w:rsidRPr="00182CDC">
              <w:rPr>
                <w:rStyle w:val="Hyperlink"/>
                <w:noProof/>
                <w:snapToGrid w:val="0"/>
                <w:w w:val="0"/>
              </w:rPr>
              <w:t>2</w:t>
            </w:r>
            <w:r w:rsidR="003E3CEB">
              <w:rPr>
                <w:rFonts w:asciiTheme="minorHAnsi" w:eastAsiaTheme="minorEastAsia" w:hAnsiTheme="minorHAnsi"/>
                <w:noProof/>
                <w:sz w:val="22"/>
                <w:szCs w:val="22"/>
                <w:lang w:val="en-US" w:eastAsia="en-US"/>
              </w:rPr>
              <w:tab/>
            </w:r>
            <w:r w:rsidR="003E3CEB" w:rsidRPr="00182CDC">
              <w:rPr>
                <w:rStyle w:val="Hyperlink"/>
                <w:noProof/>
              </w:rPr>
              <w:t>Related work</w:t>
            </w:r>
            <w:r w:rsidR="003E3CEB">
              <w:rPr>
                <w:noProof/>
                <w:webHidden/>
              </w:rPr>
              <w:tab/>
            </w:r>
            <w:r w:rsidR="003E3CEB">
              <w:rPr>
                <w:noProof/>
                <w:webHidden/>
              </w:rPr>
              <w:fldChar w:fldCharType="begin"/>
            </w:r>
            <w:r w:rsidR="003E3CEB">
              <w:rPr>
                <w:noProof/>
                <w:webHidden/>
              </w:rPr>
              <w:instrText xml:space="preserve"> PAGEREF _Toc448427526 \h </w:instrText>
            </w:r>
            <w:r w:rsidR="003E3CEB">
              <w:rPr>
                <w:noProof/>
                <w:webHidden/>
              </w:rPr>
            </w:r>
            <w:r w:rsidR="003E3CEB">
              <w:rPr>
                <w:noProof/>
                <w:webHidden/>
              </w:rPr>
              <w:fldChar w:fldCharType="separate"/>
            </w:r>
            <w:r w:rsidR="00056B86">
              <w:rPr>
                <w:noProof/>
                <w:webHidden/>
              </w:rPr>
              <w:t>5</w:t>
            </w:r>
            <w:r w:rsidR="003E3CEB">
              <w:rPr>
                <w:noProof/>
                <w:webHidden/>
              </w:rPr>
              <w:fldChar w:fldCharType="end"/>
            </w:r>
          </w:hyperlink>
        </w:p>
        <w:p w14:paraId="272A57FE" w14:textId="77777777" w:rsidR="003E3CEB" w:rsidRDefault="00890264">
          <w:pPr>
            <w:pStyle w:val="TOC2"/>
            <w:tabs>
              <w:tab w:val="left" w:pos="880"/>
              <w:tab w:val="right" w:leader="dot" w:pos="8733"/>
            </w:tabs>
            <w:rPr>
              <w:rFonts w:asciiTheme="minorHAnsi" w:eastAsiaTheme="minorEastAsia" w:hAnsiTheme="minorHAnsi"/>
              <w:noProof/>
              <w:sz w:val="22"/>
              <w:szCs w:val="22"/>
              <w:lang w:val="en-US" w:eastAsia="en-US"/>
            </w:rPr>
          </w:pPr>
          <w:hyperlink w:anchor="_Toc448427527" w:history="1">
            <w:r w:rsidR="003E3CEB" w:rsidRPr="00182CDC">
              <w:rPr>
                <w:rStyle w:val="Hyperlink"/>
                <w:noProof/>
              </w:rPr>
              <w:t>2.1</w:t>
            </w:r>
            <w:r w:rsidR="003E3CEB">
              <w:rPr>
                <w:rFonts w:asciiTheme="minorHAnsi" w:eastAsiaTheme="minorEastAsia" w:hAnsiTheme="minorHAnsi"/>
                <w:noProof/>
                <w:sz w:val="22"/>
                <w:szCs w:val="22"/>
                <w:lang w:val="en-US" w:eastAsia="en-US"/>
              </w:rPr>
              <w:tab/>
            </w:r>
            <w:r w:rsidR="003E3CEB" w:rsidRPr="00182CDC">
              <w:rPr>
                <w:rStyle w:val="Hyperlink"/>
                <w:noProof/>
              </w:rPr>
              <w:t>Choice of application environment</w:t>
            </w:r>
            <w:r w:rsidR="003E3CEB">
              <w:rPr>
                <w:noProof/>
                <w:webHidden/>
              </w:rPr>
              <w:tab/>
            </w:r>
            <w:r w:rsidR="003E3CEB">
              <w:rPr>
                <w:noProof/>
                <w:webHidden/>
              </w:rPr>
              <w:fldChar w:fldCharType="begin"/>
            </w:r>
            <w:r w:rsidR="003E3CEB">
              <w:rPr>
                <w:noProof/>
                <w:webHidden/>
              </w:rPr>
              <w:instrText xml:space="preserve"> PAGEREF _Toc448427527 \h </w:instrText>
            </w:r>
            <w:r w:rsidR="003E3CEB">
              <w:rPr>
                <w:noProof/>
                <w:webHidden/>
              </w:rPr>
            </w:r>
            <w:r w:rsidR="003E3CEB">
              <w:rPr>
                <w:noProof/>
                <w:webHidden/>
              </w:rPr>
              <w:fldChar w:fldCharType="separate"/>
            </w:r>
            <w:r w:rsidR="00056B86">
              <w:rPr>
                <w:noProof/>
                <w:webHidden/>
              </w:rPr>
              <w:t>5</w:t>
            </w:r>
            <w:r w:rsidR="003E3CEB">
              <w:rPr>
                <w:noProof/>
                <w:webHidden/>
              </w:rPr>
              <w:fldChar w:fldCharType="end"/>
            </w:r>
          </w:hyperlink>
        </w:p>
        <w:p w14:paraId="1E7E7920" w14:textId="77777777" w:rsidR="003E3CEB" w:rsidRDefault="00890264">
          <w:pPr>
            <w:pStyle w:val="TOC2"/>
            <w:tabs>
              <w:tab w:val="left" w:pos="880"/>
              <w:tab w:val="right" w:leader="dot" w:pos="8733"/>
            </w:tabs>
            <w:rPr>
              <w:rFonts w:asciiTheme="minorHAnsi" w:eastAsiaTheme="minorEastAsia" w:hAnsiTheme="minorHAnsi"/>
              <w:noProof/>
              <w:sz w:val="22"/>
              <w:szCs w:val="22"/>
              <w:lang w:val="en-US" w:eastAsia="en-US"/>
            </w:rPr>
          </w:pPr>
          <w:hyperlink w:anchor="_Toc448427528" w:history="1">
            <w:r w:rsidR="003E3CEB" w:rsidRPr="00182CDC">
              <w:rPr>
                <w:rStyle w:val="Hyperlink"/>
                <w:noProof/>
              </w:rPr>
              <w:t>2.2</w:t>
            </w:r>
            <w:r w:rsidR="003E3CEB">
              <w:rPr>
                <w:rFonts w:asciiTheme="minorHAnsi" w:eastAsiaTheme="minorEastAsia" w:hAnsiTheme="minorHAnsi"/>
                <w:noProof/>
                <w:sz w:val="22"/>
                <w:szCs w:val="22"/>
                <w:lang w:val="en-US" w:eastAsia="en-US"/>
              </w:rPr>
              <w:tab/>
            </w:r>
            <w:r w:rsidR="003E3CEB" w:rsidRPr="00182CDC">
              <w:rPr>
                <w:rStyle w:val="Hyperlink"/>
                <w:noProof/>
              </w:rPr>
              <w:t>State-of-art web technologies</w:t>
            </w:r>
            <w:r w:rsidR="003E3CEB">
              <w:rPr>
                <w:noProof/>
                <w:webHidden/>
              </w:rPr>
              <w:tab/>
            </w:r>
            <w:r w:rsidR="003E3CEB">
              <w:rPr>
                <w:noProof/>
                <w:webHidden/>
              </w:rPr>
              <w:fldChar w:fldCharType="begin"/>
            </w:r>
            <w:r w:rsidR="003E3CEB">
              <w:rPr>
                <w:noProof/>
                <w:webHidden/>
              </w:rPr>
              <w:instrText xml:space="preserve"> PAGEREF _Toc448427528 \h </w:instrText>
            </w:r>
            <w:r w:rsidR="003E3CEB">
              <w:rPr>
                <w:noProof/>
                <w:webHidden/>
              </w:rPr>
            </w:r>
            <w:r w:rsidR="003E3CEB">
              <w:rPr>
                <w:noProof/>
                <w:webHidden/>
              </w:rPr>
              <w:fldChar w:fldCharType="separate"/>
            </w:r>
            <w:r w:rsidR="00056B86">
              <w:rPr>
                <w:noProof/>
                <w:webHidden/>
              </w:rPr>
              <w:t>5</w:t>
            </w:r>
            <w:r w:rsidR="003E3CEB">
              <w:rPr>
                <w:noProof/>
                <w:webHidden/>
              </w:rPr>
              <w:fldChar w:fldCharType="end"/>
            </w:r>
          </w:hyperlink>
        </w:p>
        <w:p w14:paraId="74F98FE5" w14:textId="77777777" w:rsidR="003E3CEB" w:rsidRDefault="00890264">
          <w:pPr>
            <w:pStyle w:val="TOC3"/>
            <w:tabs>
              <w:tab w:val="right" w:leader="dot" w:pos="8733"/>
            </w:tabs>
            <w:rPr>
              <w:rFonts w:asciiTheme="minorHAnsi" w:eastAsiaTheme="minorEastAsia" w:hAnsiTheme="minorHAnsi"/>
              <w:noProof/>
              <w:sz w:val="22"/>
              <w:szCs w:val="22"/>
              <w:lang w:val="en-US" w:eastAsia="en-US"/>
            </w:rPr>
          </w:pPr>
          <w:hyperlink w:anchor="_Toc448427529" w:history="1">
            <w:r w:rsidR="003E3CEB" w:rsidRPr="00182CDC">
              <w:rPr>
                <w:rStyle w:val="Hyperlink"/>
                <w:noProof/>
                <w:lang w:val="en-GB"/>
              </w:rPr>
              <w:t>JavaScript Libraries</w:t>
            </w:r>
            <w:r w:rsidR="003E3CEB">
              <w:rPr>
                <w:noProof/>
                <w:webHidden/>
              </w:rPr>
              <w:tab/>
            </w:r>
            <w:r w:rsidR="003E3CEB">
              <w:rPr>
                <w:noProof/>
                <w:webHidden/>
              </w:rPr>
              <w:fldChar w:fldCharType="begin"/>
            </w:r>
            <w:r w:rsidR="003E3CEB">
              <w:rPr>
                <w:noProof/>
                <w:webHidden/>
              </w:rPr>
              <w:instrText xml:space="preserve"> PAGEREF _Toc448427529 \h </w:instrText>
            </w:r>
            <w:r w:rsidR="003E3CEB">
              <w:rPr>
                <w:noProof/>
                <w:webHidden/>
              </w:rPr>
            </w:r>
            <w:r w:rsidR="003E3CEB">
              <w:rPr>
                <w:noProof/>
                <w:webHidden/>
              </w:rPr>
              <w:fldChar w:fldCharType="separate"/>
            </w:r>
            <w:r w:rsidR="00056B86">
              <w:rPr>
                <w:noProof/>
                <w:webHidden/>
              </w:rPr>
              <w:t>6</w:t>
            </w:r>
            <w:r w:rsidR="003E3CEB">
              <w:rPr>
                <w:noProof/>
                <w:webHidden/>
              </w:rPr>
              <w:fldChar w:fldCharType="end"/>
            </w:r>
          </w:hyperlink>
        </w:p>
        <w:p w14:paraId="25124B24" w14:textId="77777777" w:rsidR="003E3CEB" w:rsidRDefault="00890264">
          <w:pPr>
            <w:pStyle w:val="TOC2"/>
            <w:tabs>
              <w:tab w:val="left" w:pos="880"/>
              <w:tab w:val="right" w:leader="dot" w:pos="8733"/>
            </w:tabs>
            <w:rPr>
              <w:rFonts w:asciiTheme="minorHAnsi" w:eastAsiaTheme="minorEastAsia" w:hAnsiTheme="minorHAnsi"/>
              <w:noProof/>
              <w:sz w:val="22"/>
              <w:szCs w:val="22"/>
              <w:lang w:val="en-US" w:eastAsia="en-US"/>
            </w:rPr>
          </w:pPr>
          <w:hyperlink w:anchor="_Toc448427530" w:history="1">
            <w:r w:rsidR="003E3CEB" w:rsidRPr="00182CDC">
              <w:rPr>
                <w:rStyle w:val="Hyperlink"/>
                <w:noProof/>
              </w:rPr>
              <w:t>2.3</w:t>
            </w:r>
            <w:r w:rsidR="003E3CEB">
              <w:rPr>
                <w:rFonts w:asciiTheme="minorHAnsi" w:eastAsiaTheme="minorEastAsia" w:hAnsiTheme="minorHAnsi"/>
                <w:noProof/>
                <w:sz w:val="22"/>
                <w:szCs w:val="22"/>
                <w:lang w:val="en-US" w:eastAsia="en-US"/>
              </w:rPr>
              <w:tab/>
            </w:r>
            <w:r w:rsidR="003E3CEB" w:rsidRPr="00182CDC">
              <w:rPr>
                <w:rStyle w:val="Hyperlink"/>
                <w:noProof/>
              </w:rPr>
              <w:t>Data object transmitting standards</w:t>
            </w:r>
            <w:r w:rsidR="003E3CEB">
              <w:rPr>
                <w:noProof/>
                <w:webHidden/>
              </w:rPr>
              <w:tab/>
            </w:r>
            <w:r w:rsidR="003E3CEB">
              <w:rPr>
                <w:noProof/>
                <w:webHidden/>
              </w:rPr>
              <w:fldChar w:fldCharType="begin"/>
            </w:r>
            <w:r w:rsidR="003E3CEB">
              <w:rPr>
                <w:noProof/>
                <w:webHidden/>
              </w:rPr>
              <w:instrText xml:space="preserve"> PAGEREF _Toc448427530 \h </w:instrText>
            </w:r>
            <w:r w:rsidR="003E3CEB">
              <w:rPr>
                <w:noProof/>
                <w:webHidden/>
              </w:rPr>
            </w:r>
            <w:r w:rsidR="003E3CEB">
              <w:rPr>
                <w:noProof/>
                <w:webHidden/>
              </w:rPr>
              <w:fldChar w:fldCharType="separate"/>
            </w:r>
            <w:r w:rsidR="00056B86">
              <w:rPr>
                <w:noProof/>
                <w:webHidden/>
              </w:rPr>
              <w:t>7</w:t>
            </w:r>
            <w:r w:rsidR="003E3CEB">
              <w:rPr>
                <w:noProof/>
                <w:webHidden/>
              </w:rPr>
              <w:fldChar w:fldCharType="end"/>
            </w:r>
          </w:hyperlink>
        </w:p>
        <w:p w14:paraId="49D95CCC" w14:textId="77777777" w:rsidR="003E3CEB" w:rsidRDefault="00890264">
          <w:pPr>
            <w:pStyle w:val="TOC2"/>
            <w:tabs>
              <w:tab w:val="left" w:pos="880"/>
              <w:tab w:val="right" w:leader="dot" w:pos="8733"/>
            </w:tabs>
            <w:rPr>
              <w:rFonts w:asciiTheme="minorHAnsi" w:eastAsiaTheme="minorEastAsia" w:hAnsiTheme="minorHAnsi"/>
              <w:noProof/>
              <w:sz w:val="22"/>
              <w:szCs w:val="22"/>
              <w:lang w:val="en-US" w:eastAsia="en-US"/>
            </w:rPr>
          </w:pPr>
          <w:hyperlink w:anchor="_Toc448427531" w:history="1">
            <w:r w:rsidR="003E3CEB" w:rsidRPr="00182CDC">
              <w:rPr>
                <w:rStyle w:val="Hyperlink"/>
                <w:noProof/>
              </w:rPr>
              <w:t>2.4</w:t>
            </w:r>
            <w:r w:rsidR="003E3CEB">
              <w:rPr>
                <w:rFonts w:asciiTheme="minorHAnsi" w:eastAsiaTheme="minorEastAsia" w:hAnsiTheme="minorHAnsi"/>
                <w:noProof/>
                <w:sz w:val="22"/>
                <w:szCs w:val="22"/>
                <w:lang w:val="en-US" w:eastAsia="en-US"/>
              </w:rPr>
              <w:tab/>
            </w:r>
            <w:r w:rsidR="003E3CEB" w:rsidRPr="00182CDC">
              <w:rPr>
                <w:rStyle w:val="Hyperlink"/>
                <w:noProof/>
              </w:rPr>
              <w:t>Server side programming languages and frameworks</w:t>
            </w:r>
            <w:r w:rsidR="003E3CEB">
              <w:rPr>
                <w:noProof/>
                <w:webHidden/>
              </w:rPr>
              <w:tab/>
            </w:r>
            <w:r w:rsidR="003E3CEB">
              <w:rPr>
                <w:noProof/>
                <w:webHidden/>
              </w:rPr>
              <w:fldChar w:fldCharType="begin"/>
            </w:r>
            <w:r w:rsidR="003E3CEB">
              <w:rPr>
                <w:noProof/>
                <w:webHidden/>
              </w:rPr>
              <w:instrText xml:space="preserve"> PAGEREF _Toc448427531 \h </w:instrText>
            </w:r>
            <w:r w:rsidR="003E3CEB">
              <w:rPr>
                <w:noProof/>
                <w:webHidden/>
              </w:rPr>
            </w:r>
            <w:r w:rsidR="003E3CEB">
              <w:rPr>
                <w:noProof/>
                <w:webHidden/>
              </w:rPr>
              <w:fldChar w:fldCharType="separate"/>
            </w:r>
            <w:r w:rsidR="00056B86">
              <w:rPr>
                <w:noProof/>
                <w:webHidden/>
              </w:rPr>
              <w:t>8</w:t>
            </w:r>
            <w:r w:rsidR="003E3CEB">
              <w:rPr>
                <w:noProof/>
                <w:webHidden/>
              </w:rPr>
              <w:fldChar w:fldCharType="end"/>
            </w:r>
          </w:hyperlink>
        </w:p>
        <w:p w14:paraId="32C9EB35" w14:textId="77777777" w:rsidR="003E3CEB" w:rsidRDefault="00890264">
          <w:pPr>
            <w:pStyle w:val="TOC2"/>
            <w:tabs>
              <w:tab w:val="left" w:pos="880"/>
              <w:tab w:val="right" w:leader="dot" w:pos="8733"/>
            </w:tabs>
            <w:rPr>
              <w:rFonts w:asciiTheme="minorHAnsi" w:eastAsiaTheme="minorEastAsia" w:hAnsiTheme="minorHAnsi"/>
              <w:noProof/>
              <w:sz w:val="22"/>
              <w:szCs w:val="22"/>
              <w:lang w:val="en-US" w:eastAsia="en-US"/>
            </w:rPr>
          </w:pPr>
          <w:hyperlink w:anchor="_Toc448427532" w:history="1">
            <w:r w:rsidR="003E3CEB" w:rsidRPr="00182CDC">
              <w:rPr>
                <w:rStyle w:val="Hyperlink"/>
                <w:noProof/>
              </w:rPr>
              <w:t>2.5</w:t>
            </w:r>
            <w:r w:rsidR="003E3CEB">
              <w:rPr>
                <w:rFonts w:asciiTheme="minorHAnsi" w:eastAsiaTheme="minorEastAsia" w:hAnsiTheme="minorHAnsi"/>
                <w:noProof/>
                <w:sz w:val="22"/>
                <w:szCs w:val="22"/>
                <w:lang w:val="en-US" w:eastAsia="en-US"/>
              </w:rPr>
              <w:tab/>
            </w:r>
            <w:r w:rsidR="003E3CEB" w:rsidRPr="00182CDC">
              <w:rPr>
                <w:rStyle w:val="Hyperlink"/>
                <w:noProof/>
              </w:rPr>
              <w:t>Interfacing with C++ libraries</w:t>
            </w:r>
            <w:r w:rsidR="003E3CEB">
              <w:rPr>
                <w:noProof/>
                <w:webHidden/>
              </w:rPr>
              <w:tab/>
            </w:r>
            <w:r w:rsidR="003E3CEB">
              <w:rPr>
                <w:noProof/>
                <w:webHidden/>
              </w:rPr>
              <w:fldChar w:fldCharType="begin"/>
            </w:r>
            <w:r w:rsidR="003E3CEB">
              <w:rPr>
                <w:noProof/>
                <w:webHidden/>
              </w:rPr>
              <w:instrText xml:space="preserve"> PAGEREF _Toc448427532 \h </w:instrText>
            </w:r>
            <w:r w:rsidR="003E3CEB">
              <w:rPr>
                <w:noProof/>
                <w:webHidden/>
              </w:rPr>
            </w:r>
            <w:r w:rsidR="003E3CEB">
              <w:rPr>
                <w:noProof/>
                <w:webHidden/>
              </w:rPr>
              <w:fldChar w:fldCharType="separate"/>
            </w:r>
            <w:r w:rsidR="00056B86">
              <w:rPr>
                <w:noProof/>
                <w:webHidden/>
              </w:rPr>
              <w:t>9</w:t>
            </w:r>
            <w:r w:rsidR="003E3CEB">
              <w:rPr>
                <w:noProof/>
                <w:webHidden/>
              </w:rPr>
              <w:fldChar w:fldCharType="end"/>
            </w:r>
          </w:hyperlink>
        </w:p>
        <w:p w14:paraId="075115B7" w14:textId="77777777" w:rsidR="003E3CEB" w:rsidRDefault="00890264">
          <w:pPr>
            <w:pStyle w:val="TOC1"/>
            <w:tabs>
              <w:tab w:val="left" w:pos="480"/>
              <w:tab w:val="right" w:leader="dot" w:pos="8733"/>
            </w:tabs>
            <w:rPr>
              <w:rFonts w:asciiTheme="minorHAnsi" w:eastAsiaTheme="minorEastAsia" w:hAnsiTheme="minorHAnsi"/>
              <w:noProof/>
              <w:sz w:val="22"/>
              <w:szCs w:val="22"/>
              <w:lang w:val="en-US" w:eastAsia="en-US"/>
            </w:rPr>
          </w:pPr>
          <w:hyperlink w:anchor="_Toc448427533" w:history="1">
            <w:r w:rsidR="003E3CEB" w:rsidRPr="00182CDC">
              <w:rPr>
                <w:rStyle w:val="Hyperlink"/>
                <w:noProof/>
                <w:snapToGrid w:val="0"/>
                <w:w w:val="0"/>
              </w:rPr>
              <w:t>3</w:t>
            </w:r>
            <w:r w:rsidR="003E3CEB">
              <w:rPr>
                <w:rFonts w:asciiTheme="minorHAnsi" w:eastAsiaTheme="minorEastAsia" w:hAnsiTheme="minorHAnsi"/>
                <w:noProof/>
                <w:sz w:val="22"/>
                <w:szCs w:val="22"/>
                <w:lang w:val="en-US" w:eastAsia="en-US"/>
              </w:rPr>
              <w:tab/>
            </w:r>
            <w:r w:rsidR="003E3CEB" w:rsidRPr="00182CDC">
              <w:rPr>
                <w:rStyle w:val="Hyperlink"/>
                <w:noProof/>
              </w:rPr>
              <w:t>Background</w:t>
            </w:r>
            <w:r w:rsidR="003E3CEB">
              <w:rPr>
                <w:noProof/>
                <w:webHidden/>
              </w:rPr>
              <w:tab/>
            </w:r>
            <w:r w:rsidR="003E3CEB">
              <w:rPr>
                <w:noProof/>
                <w:webHidden/>
              </w:rPr>
              <w:fldChar w:fldCharType="begin"/>
            </w:r>
            <w:r w:rsidR="003E3CEB">
              <w:rPr>
                <w:noProof/>
                <w:webHidden/>
              </w:rPr>
              <w:instrText xml:space="preserve"> PAGEREF _Toc448427533 \h </w:instrText>
            </w:r>
            <w:r w:rsidR="003E3CEB">
              <w:rPr>
                <w:noProof/>
                <w:webHidden/>
              </w:rPr>
            </w:r>
            <w:r w:rsidR="003E3CEB">
              <w:rPr>
                <w:noProof/>
                <w:webHidden/>
              </w:rPr>
              <w:fldChar w:fldCharType="separate"/>
            </w:r>
            <w:r w:rsidR="00056B86">
              <w:rPr>
                <w:noProof/>
                <w:webHidden/>
              </w:rPr>
              <w:t>10</w:t>
            </w:r>
            <w:r w:rsidR="003E3CEB">
              <w:rPr>
                <w:noProof/>
                <w:webHidden/>
              </w:rPr>
              <w:fldChar w:fldCharType="end"/>
            </w:r>
          </w:hyperlink>
        </w:p>
        <w:p w14:paraId="4CBACF91" w14:textId="77777777" w:rsidR="003E3CEB" w:rsidRDefault="00890264">
          <w:pPr>
            <w:pStyle w:val="TOC1"/>
            <w:tabs>
              <w:tab w:val="left" w:pos="480"/>
              <w:tab w:val="right" w:leader="dot" w:pos="8733"/>
            </w:tabs>
            <w:rPr>
              <w:rFonts w:asciiTheme="minorHAnsi" w:eastAsiaTheme="minorEastAsia" w:hAnsiTheme="minorHAnsi"/>
              <w:noProof/>
              <w:sz w:val="22"/>
              <w:szCs w:val="22"/>
              <w:lang w:val="en-US" w:eastAsia="en-US"/>
            </w:rPr>
          </w:pPr>
          <w:hyperlink w:anchor="_Toc448427534" w:history="1">
            <w:r w:rsidR="003E3CEB" w:rsidRPr="00182CDC">
              <w:rPr>
                <w:rStyle w:val="Hyperlink"/>
                <w:noProof/>
                <w:snapToGrid w:val="0"/>
                <w:w w:val="0"/>
              </w:rPr>
              <w:t>4</w:t>
            </w:r>
            <w:r w:rsidR="003E3CEB">
              <w:rPr>
                <w:rFonts w:asciiTheme="minorHAnsi" w:eastAsiaTheme="minorEastAsia" w:hAnsiTheme="minorHAnsi"/>
                <w:noProof/>
                <w:sz w:val="22"/>
                <w:szCs w:val="22"/>
                <w:lang w:val="en-US" w:eastAsia="en-US"/>
              </w:rPr>
              <w:tab/>
            </w:r>
            <w:r w:rsidR="003E3CEB" w:rsidRPr="00182CDC">
              <w:rPr>
                <w:rStyle w:val="Hyperlink"/>
                <w:noProof/>
              </w:rPr>
              <w:t>Overview of the application architecture</w:t>
            </w:r>
            <w:r w:rsidR="003E3CEB">
              <w:rPr>
                <w:noProof/>
                <w:webHidden/>
              </w:rPr>
              <w:tab/>
            </w:r>
            <w:r w:rsidR="003E3CEB">
              <w:rPr>
                <w:noProof/>
                <w:webHidden/>
              </w:rPr>
              <w:fldChar w:fldCharType="begin"/>
            </w:r>
            <w:r w:rsidR="003E3CEB">
              <w:rPr>
                <w:noProof/>
                <w:webHidden/>
              </w:rPr>
              <w:instrText xml:space="preserve"> PAGEREF _Toc448427534 \h </w:instrText>
            </w:r>
            <w:r w:rsidR="003E3CEB">
              <w:rPr>
                <w:noProof/>
                <w:webHidden/>
              </w:rPr>
            </w:r>
            <w:r w:rsidR="003E3CEB">
              <w:rPr>
                <w:noProof/>
                <w:webHidden/>
              </w:rPr>
              <w:fldChar w:fldCharType="separate"/>
            </w:r>
            <w:r w:rsidR="00056B86">
              <w:rPr>
                <w:noProof/>
                <w:webHidden/>
              </w:rPr>
              <w:t>11</w:t>
            </w:r>
            <w:r w:rsidR="003E3CEB">
              <w:rPr>
                <w:noProof/>
                <w:webHidden/>
              </w:rPr>
              <w:fldChar w:fldCharType="end"/>
            </w:r>
          </w:hyperlink>
        </w:p>
        <w:p w14:paraId="35B9CF75" w14:textId="77777777" w:rsidR="003E3CEB" w:rsidRDefault="00890264">
          <w:pPr>
            <w:pStyle w:val="TOC1"/>
            <w:tabs>
              <w:tab w:val="left" w:pos="480"/>
              <w:tab w:val="right" w:leader="dot" w:pos="8733"/>
            </w:tabs>
            <w:rPr>
              <w:rFonts w:asciiTheme="minorHAnsi" w:eastAsiaTheme="minorEastAsia" w:hAnsiTheme="minorHAnsi"/>
              <w:noProof/>
              <w:sz w:val="22"/>
              <w:szCs w:val="22"/>
              <w:lang w:val="en-US" w:eastAsia="en-US"/>
            </w:rPr>
          </w:pPr>
          <w:hyperlink w:anchor="_Toc448427535" w:history="1">
            <w:r w:rsidR="003E3CEB" w:rsidRPr="00182CDC">
              <w:rPr>
                <w:rStyle w:val="Hyperlink"/>
                <w:noProof/>
                <w:snapToGrid w:val="0"/>
                <w:w w:val="0"/>
              </w:rPr>
              <w:t>5</w:t>
            </w:r>
            <w:r w:rsidR="003E3CEB">
              <w:rPr>
                <w:rFonts w:asciiTheme="minorHAnsi" w:eastAsiaTheme="minorEastAsia" w:hAnsiTheme="minorHAnsi"/>
                <w:noProof/>
                <w:sz w:val="22"/>
                <w:szCs w:val="22"/>
                <w:lang w:val="en-US" w:eastAsia="en-US"/>
              </w:rPr>
              <w:tab/>
            </w:r>
            <w:r w:rsidR="003E3CEB" w:rsidRPr="00182CDC">
              <w:rPr>
                <w:rStyle w:val="Hyperlink"/>
                <w:noProof/>
              </w:rPr>
              <w:t>Implementing the visualization</w:t>
            </w:r>
            <w:r w:rsidR="003E3CEB">
              <w:rPr>
                <w:noProof/>
                <w:webHidden/>
              </w:rPr>
              <w:tab/>
            </w:r>
            <w:r w:rsidR="003E3CEB">
              <w:rPr>
                <w:noProof/>
                <w:webHidden/>
              </w:rPr>
              <w:fldChar w:fldCharType="begin"/>
            </w:r>
            <w:r w:rsidR="003E3CEB">
              <w:rPr>
                <w:noProof/>
                <w:webHidden/>
              </w:rPr>
              <w:instrText xml:space="preserve"> PAGEREF _Toc448427535 \h </w:instrText>
            </w:r>
            <w:r w:rsidR="003E3CEB">
              <w:rPr>
                <w:noProof/>
                <w:webHidden/>
              </w:rPr>
            </w:r>
            <w:r w:rsidR="003E3CEB">
              <w:rPr>
                <w:noProof/>
                <w:webHidden/>
              </w:rPr>
              <w:fldChar w:fldCharType="separate"/>
            </w:r>
            <w:r w:rsidR="00056B86">
              <w:rPr>
                <w:noProof/>
                <w:webHidden/>
              </w:rPr>
              <w:t>12</w:t>
            </w:r>
            <w:r w:rsidR="003E3CEB">
              <w:rPr>
                <w:noProof/>
                <w:webHidden/>
              </w:rPr>
              <w:fldChar w:fldCharType="end"/>
            </w:r>
          </w:hyperlink>
        </w:p>
        <w:p w14:paraId="345896EB" w14:textId="77777777" w:rsidR="003E3CEB" w:rsidRDefault="00890264">
          <w:pPr>
            <w:pStyle w:val="TOC1"/>
            <w:tabs>
              <w:tab w:val="left" w:pos="480"/>
              <w:tab w:val="right" w:leader="dot" w:pos="8733"/>
            </w:tabs>
            <w:rPr>
              <w:rFonts w:asciiTheme="minorHAnsi" w:eastAsiaTheme="minorEastAsia" w:hAnsiTheme="minorHAnsi"/>
              <w:noProof/>
              <w:sz w:val="22"/>
              <w:szCs w:val="22"/>
              <w:lang w:val="en-US" w:eastAsia="en-US"/>
            </w:rPr>
          </w:pPr>
          <w:hyperlink w:anchor="_Toc448427536" w:history="1">
            <w:r w:rsidR="003E3CEB" w:rsidRPr="00182CDC">
              <w:rPr>
                <w:rStyle w:val="Hyperlink"/>
                <w:noProof/>
                <w:snapToGrid w:val="0"/>
                <w:w w:val="0"/>
              </w:rPr>
              <w:t>6</w:t>
            </w:r>
            <w:r w:rsidR="003E3CEB">
              <w:rPr>
                <w:rFonts w:asciiTheme="minorHAnsi" w:eastAsiaTheme="minorEastAsia" w:hAnsiTheme="minorHAnsi"/>
                <w:noProof/>
                <w:sz w:val="22"/>
                <w:szCs w:val="22"/>
                <w:lang w:val="en-US" w:eastAsia="en-US"/>
              </w:rPr>
              <w:tab/>
            </w:r>
            <w:r w:rsidR="003E3CEB" w:rsidRPr="00182CDC">
              <w:rPr>
                <w:rStyle w:val="Hyperlink"/>
                <w:noProof/>
              </w:rPr>
              <w:t>Conclusions</w:t>
            </w:r>
            <w:r w:rsidR="003E3CEB">
              <w:rPr>
                <w:noProof/>
                <w:webHidden/>
              </w:rPr>
              <w:tab/>
            </w:r>
            <w:r w:rsidR="003E3CEB">
              <w:rPr>
                <w:noProof/>
                <w:webHidden/>
              </w:rPr>
              <w:fldChar w:fldCharType="begin"/>
            </w:r>
            <w:r w:rsidR="003E3CEB">
              <w:rPr>
                <w:noProof/>
                <w:webHidden/>
              </w:rPr>
              <w:instrText xml:space="preserve"> PAGEREF _Toc448427536 \h </w:instrText>
            </w:r>
            <w:r w:rsidR="003E3CEB">
              <w:rPr>
                <w:noProof/>
                <w:webHidden/>
              </w:rPr>
            </w:r>
            <w:r w:rsidR="003E3CEB">
              <w:rPr>
                <w:noProof/>
                <w:webHidden/>
              </w:rPr>
              <w:fldChar w:fldCharType="separate"/>
            </w:r>
            <w:r w:rsidR="00056B86">
              <w:rPr>
                <w:noProof/>
                <w:webHidden/>
              </w:rPr>
              <w:t>13</w:t>
            </w:r>
            <w:r w:rsidR="003E3CEB">
              <w:rPr>
                <w:noProof/>
                <w:webHidden/>
              </w:rPr>
              <w:fldChar w:fldCharType="end"/>
            </w:r>
          </w:hyperlink>
        </w:p>
        <w:p w14:paraId="45A27FED" w14:textId="77777777" w:rsidR="003E3CEB" w:rsidRDefault="00890264">
          <w:pPr>
            <w:pStyle w:val="TOC1"/>
            <w:tabs>
              <w:tab w:val="left" w:pos="480"/>
              <w:tab w:val="right" w:leader="dot" w:pos="8733"/>
            </w:tabs>
            <w:rPr>
              <w:rFonts w:asciiTheme="minorHAnsi" w:eastAsiaTheme="minorEastAsia" w:hAnsiTheme="minorHAnsi"/>
              <w:noProof/>
              <w:sz w:val="22"/>
              <w:szCs w:val="22"/>
              <w:lang w:val="en-US" w:eastAsia="en-US"/>
            </w:rPr>
          </w:pPr>
          <w:hyperlink w:anchor="_Toc448427537" w:history="1">
            <w:r w:rsidR="003E3CEB" w:rsidRPr="00182CDC">
              <w:rPr>
                <w:rStyle w:val="Hyperlink"/>
                <w:noProof/>
                <w:snapToGrid w:val="0"/>
                <w:w w:val="0"/>
              </w:rPr>
              <w:t>7</w:t>
            </w:r>
            <w:r w:rsidR="003E3CEB">
              <w:rPr>
                <w:rFonts w:asciiTheme="minorHAnsi" w:eastAsiaTheme="minorEastAsia" w:hAnsiTheme="minorHAnsi"/>
                <w:noProof/>
                <w:sz w:val="22"/>
                <w:szCs w:val="22"/>
                <w:lang w:val="en-US" w:eastAsia="en-US"/>
              </w:rPr>
              <w:tab/>
            </w:r>
            <w:r w:rsidR="003E3CEB" w:rsidRPr="00182CDC">
              <w:rPr>
                <w:rStyle w:val="Hyperlink"/>
                <w:noProof/>
              </w:rPr>
              <w:t>References</w:t>
            </w:r>
            <w:r w:rsidR="003E3CEB">
              <w:rPr>
                <w:noProof/>
                <w:webHidden/>
              </w:rPr>
              <w:tab/>
            </w:r>
            <w:r w:rsidR="003E3CEB">
              <w:rPr>
                <w:noProof/>
                <w:webHidden/>
              </w:rPr>
              <w:fldChar w:fldCharType="begin"/>
            </w:r>
            <w:r w:rsidR="003E3CEB">
              <w:rPr>
                <w:noProof/>
                <w:webHidden/>
              </w:rPr>
              <w:instrText xml:space="preserve"> PAGEREF _Toc448427537 \h </w:instrText>
            </w:r>
            <w:r w:rsidR="003E3CEB">
              <w:rPr>
                <w:noProof/>
                <w:webHidden/>
              </w:rPr>
            </w:r>
            <w:r w:rsidR="003E3CEB">
              <w:rPr>
                <w:noProof/>
                <w:webHidden/>
              </w:rPr>
              <w:fldChar w:fldCharType="separate"/>
            </w:r>
            <w:r w:rsidR="00056B86">
              <w:rPr>
                <w:noProof/>
                <w:webHidden/>
              </w:rPr>
              <w:t>14</w:t>
            </w:r>
            <w:r w:rsidR="003E3CEB">
              <w:rPr>
                <w:noProof/>
                <w:webHidden/>
              </w:rPr>
              <w:fldChar w:fldCharType="end"/>
            </w:r>
          </w:hyperlink>
        </w:p>
        <w:p w14:paraId="061276AD" w14:textId="77777777" w:rsidR="003E3CEB" w:rsidRDefault="00890264">
          <w:pPr>
            <w:pStyle w:val="TOC1"/>
            <w:tabs>
              <w:tab w:val="right" w:leader="dot" w:pos="8733"/>
            </w:tabs>
            <w:rPr>
              <w:rFonts w:asciiTheme="minorHAnsi" w:eastAsiaTheme="minorEastAsia" w:hAnsiTheme="minorHAnsi"/>
              <w:noProof/>
              <w:sz w:val="22"/>
              <w:szCs w:val="22"/>
              <w:lang w:val="en-US" w:eastAsia="en-US"/>
            </w:rPr>
          </w:pPr>
          <w:hyperlink w:anchor="_Toc448427538" w:history="1">
            <w:r w:rsidR="003E3CEB" w:rsidRPr="00182CDC">
              <w:rPr>
                <w:rStyle w:val="Hyperlink"/>
                <w:noProof/>
              </w:rPr>
              <w:t>Appendix</w:t>
            </w:r>
            <w:r w:rsidR="003E3CEB">
              <w:rPr>
                <w:noProof/>
                <w:webHidden/>
              </w:rPr>
              <w:tab/>
            </w:r>
            <w:r w:rsidR="003E3CEB">
              <w:rPr>
                <w:noProof/>
                <w:webHidden/>
              </w:rPr>
              <w:fldChar w:fldCharType="begin"/>
            </w:r>
            <w:r w:rsidR="003E3CEB">
              <w:rPr>
                <w:noProof/>
                <w:webHidden/>
              </w:rPr>
              <w:instrText xml:space="preserve"> PAGEREF _Toc448427538 \h </w:instrText>
            </w:r>
            <w:r w:rsidR="003E3CEB">
              <w:rPr>
                <w:noProof/>
                <w:webHidden/>
              </w:rPr>
            </w:r>
            <w:r w:rsidR="003E3CEB">
              <w:rPr>
                <w:noProof/>
                <w:webHidden/>
              </w:rPr>
              <w:fldChar w:fldCharType="separate"/>
            </w:r>
            <w:r w:rsidR="00056B86">
              <w:rPr>
                <w:noProof/>
                <w:webHidden/>
              </w:rPr>
              <w:t>15</w:t>
            </w:r>
            <w:r w:rsidR="003E3CEB">
              <w:rPr>
                <w:noProof/>
                <w:webHidden/>
              </w:rPr>
              <w:fldChar w:fldCharType="end"/>
            </w:r>
          </w:hyperlink>
        </w:p>
        <w:p w14:paraId="0D5F7A95" w14:textId="77777777" w:rsidR="003E3CEB" w:rsidRDefault="00890264">
          <w:pPr>
            <w:pStyle w:val="TOC2"/>
            <w:tabs>
              <w:tab w:val="left" w:pos="660"/>
              <w:tab w:val="right" w:leader="dot" w:pos="8733"/>
            </w:tabs>
            <w:rPr>
              <w:rFonts w:asciiTheme="minorHAnsi" w:eastAsiaTheme="minorEastAsia" w:hAnsiTheme="minorHAnsi"/>
              <w:noProof/>
              <w:sz w:val="22"/>
              <w:szCs w:val="22"/>
              <w:lang w:val="en-US" w:eastAsia="en-US"/>
            </w:rPr>
          </w:pPr>
          <w:hyperlink w:anchor="_Toc448427539" w:history="1">
            <w:r w:rsidR="003E3CEB" w:rsidRPr="00182CDC">
              <w:rPr>
                <w:rStyle w:val="Hyperlink"/>
                <w:noProof/>
              </w:rPr>
              <w:t>I.</w:t>
            </w:r>
            <w:r w:rsidR="003E3CEB">
              <w:rPr>
                <w:rFonts w:asciiTheme="minorHAnsi" w:eastAsiaTheme="minorEastAsia" w:hAnsiTheme="minorHAnsi"/>
                <w:noProof/>
                <w:sz w:val="22"/>
                <w:szCs w:val="22"/>
                <w:lang w:val="en-US" w:eastAsia="en-US"/>
              </w:rPr>
              <w:tab/>
            </w:r>
            <w:r w:rsidR="003E3CEB" w:rsidRPr="00182CDC">
              <w:rPr>
                <w:rStyle w:val="Hyperlink"/>
                <w:noProof/>
              </w:rPr>
              <w:t>Glossary</w:t>
            </w:r>
            <w:r w:rsidR="003E3CEB">
              <w:rPr>
                <w:noProof/>
                <w:webHidden/>
              </w:rPr>
              <w:tab/>
            </w:r>
            <w:r w:rsidR="003E3CEB">
              <w:rPr>
                <w:noProof/>
                <w:webHidden/>
              </w:rPr>
              <w:fldChar w:fldCharType="begin"/>
            </w:r>
            <w:r w:rsidR="003E3CEB">
              <w:rPr>
                <w:noProof/>
                <w:webHidden/>
              </w:rPr>
              <w:instrText xml:space="preserve"> PAGEREF _Toc448427539 \h </w:instrText>
            </w:r>
            <w:r w:rsidR="003E3CEB">
              <w:rPr>
                <w:noProof/>
                <w:webHidden/>
              </w:rPr>
            </w:r>
            <w:r w:rsidR="003E3CEB">
              <w:rPr>
                <w:noProof/>
                <w:webHidden/>
              </w:rPr>
              <w:fldChar w:fldCharType="separate"/>
            </w:r>
            <w:r w:rsidR="00056B86">
              <w:rPr>
                <w:noProof/>
                <w:webHidden/>
              </w:rPr>
              <w:t>15</w:t>
            </w:r>
            <w:r w:rsidR="003E3CEB">
              <w:rPr>
                <w:noProof/>
                <w:webHidden/>
              </w:rPr>
              <w:fldChar w:fldCharType="end"/>
            </w:r>
          </w:hyperlink>
        </w:p>
        <w:p w14:paraId="22EE4E4B" w14:textId="77777777" w:rsidR="003E3CEB" w:rsidRDefault="00890264">
          <w:pPr>
            <w:pStyle w:val="TOC2"/>
            <w:tabs>
              <w:tab w:val="left" w:pos="880"/>
              <w:tab w:val="right" w:leader="dot" w:pos="8733"/>
            </w:tabs>
            <w:rPr>
              <w:rFonts w:asciiTheme="minorHAnsi" w:eastAsiaTheme="minorEastAsia" w:hAnsiTheme="minorHAnsi"/>
              <w:noProof/>
              <w:sz w:val="22"/>
              <w:szCs w:val="22"/>
              <w:lang w:val="en-US" w:eastAsia="en-US"/>
            </w:rPr>
          </w:pPr>
          <w:hyperlink w:anchor="_Toc448427540" w:history="1">
            <w:r w:rsidR="003E3CEB" w:rsidRPr="00182CDC">
              <w:rPr>
                <w:rStyle w:val="Hyperlink"/>
                <w:noProof/>
              </w:rPr>
              <w:t>II.</w:t>
            </w:r>
            <w:r w:rsidR="003E3CEB">
              <w:rPr>
                <w:rFonts w:asciiTheme="minorHAnsi" w:eastAsiaTheme="minorEastAsia" w:hAnsiTheme="minorHAnsi"/>
                <w:noProof/>
                <w:sz w:val="22"/>
                <w:szCs w:val="22"/>
                <w:lang w:val="en-US" w:eastAsia="en-US"/>
              </w:rPr>
              <w:tab/>
            </w:r>
            <w:r w:rsidR="003E3CEB" w:rsidRPr="00182CDC">
              <w:rPr>
                <w:rStyle w:val="Hyperlink"/>
                <w:noProof/>
              </w:rPr>
              <w:t>License</w:t>
            </w:r>
            <w:r w:rsidR="003E3CEB">
              <w:rPr>
                <w:noProof/>
                <w:webHidden/>
              </w:rPr>
              <w:tab/>
            </w:r>
            <w:r w:rsidR="003E3CEB">
              <w:rPr>
                <w:noProof/>
                <w:webHidden/>
              </w:rPr>
              <w:fldChar w:fldCharType="begin"/>
            </w:r>
            <w:r w:rsidR="003E3CEB">
              <w:rPr>
                <w:noProof/>
                <w:webHidden/>
              </w:rPr>
              <w:instrText xml:space="preserve"> PAGEREF _Toc448427540 \h </w:instrText>
            </w:r>
            <w:r w:rsidR="003E3CEB">
              <w:rPr>
                <w:noProof/>
                <w:webHidden/>
              </w:rPr>
            </w:r>
            <w:r w:rsidR="003E3CEB">
              <w:rPr>
                <w:noProof/>
                <w:webHidden/>
              </w:rPr>
              <w:fldChar w:fldCharType="separate"/>
            </w:r>
            <w:r w:rsidR="00056B86">
              <w:rPr>
                <w:noProof/>
                <w:webHidden/>
              </w:rPr>
              <w:t>16</w:t>
            </w:r>
            <w:r w:rsidR="003E3CEB">
              <w:rPr>
                <w:noProof/>
                <w:webHidden/>
              </w:rPr>
              <w:fldChar w:fldCharType="end"/>
            </w:r>
          </w:hyperlink>
        </w:p>
        <w:p w14:paraId="6E2B641C" w14:textId="77777777" w:rsidR="005268D3" w:rsidRPr="00B27115" w:rsidRDefault="00156940">
          <w:pPr>
            <w:rPr>
              <w:lang w:val="en-GB"/>
            </w:rPr>
          </w:pPr>
          <w:r w:rsidRPr="002065CD">
            <w:rPr>
              <w:lang w:val="en-GB"/>
            </w:rPr>
            <w:fldChar w:fldCharType="end"/>
          </w:r>
        </w:p>
      </w:sdtContent>
    </w:sdt>
    <w:p w14:paraId="11AC6B7A" w14:textId="77777777" w:rsidR="005268D3" w:rsidRPr="00B27115" w:rsidRDefault="002065CD">
      <w:pPr>
        <w:autoSpaceDE/>
        <w:spacing w:after="200" w:line="276" w:lineRule="auto"/>
        <w:rPr>
          <w:lang w:val="en-GB"/>
        </w:rPr>
      </w:pPr>
      <w:r w:rsidRPr="002065CD">
        <w:rPr>
          <w:lang w:val="en-GB"/>
        </w:rPr>
        <w:br w:type="page"/>
      </w:r>
    </w:p>
    <w:p w14:paraId="1EA3F0FA" w14:textId="77777777" w:rsidR="005268D3" w:rsidRDefault="002065CD">
      <w:pPr>
        <w:pStyle w:val="Heading1"/>
      </w:pPr>
      <w:bookmarkStart w:id="8" w:name="_Toc448427525"/>
      <w:r w:rsidRPr="002065CD">
        <w:lastRenderedPageBreak/>
        <w:t>Introduction</w:t>
      </w:r>
      <w:bookmarkEnd w:id="8"/>
    </w:p>
    <w:p w14:paraId="12606F81" w14:textId="77777777" w:rsidR="00CE1497" w:rsidRDefault="00CE1497" w:rsidP="00CE1497">
      <w:r>
        <w:t xml:space="preserve">In this thesis a new web application is introduced to visualize the simulation of robot operated car park system of which algorithm is developed by Dirk Oliver Theis at University of Tartu. The aim is to come up with the best solution for visualizing the algorithm that makes the algorithm easy to grasp. Furthermore, the visualization has to fill the requirements set by the algorithm. The solutions found in the thesis are used in making the web application that will show the work of the algorithm. </w:t>
      </w:r>
    </w:p>
    <w:p w14:paraId="18A262AF" w14:textId="77777777" w:rsidR="00CE1497" w:rsidRDefault="00CE1497" w:rsidP="00CE1497">
      <w:r>
        <w:t xml:space="preserve">The main obstacles to overcome this thesis is to find the right tools for making a visually appealing, interactive simulation of visualization of robot car parking systems. Furthermore, the right tools will have to be chosen to interface with the algorithm library and with the user. The tools are required to work efficiently together and support visualization process. In addition, the thesis tries to answer to the question how to visualize these kind of algorithms the best for interactivity and understandability. This thesis covers the research of finding the most efficient and understandable way to visualize the simulation of robotized car parking system. </w:t>
      </w:r>
    </w:p>
    <w:p w14:paraId="28B09D9B" w14:textId="77777777" w:rsidR="00CE1497" w:rsidRDefault="00CE1497" w:rsidP="00CE1497">
      <w:r>
        <w:t xml:space="preserve">In addition, it covers the extensive practical work during the development of the web application. This includes the client part of the application, part of server that interfaces with the client and finally, part of server that interfaces with algorithm library. As the library is stateless, the application also has to hold the state of the parking lot in its memory. </w:t>
      </w:r>
    </w:p>
    <w:p w14:paraId="1A9B0878" w14:textId="77777777" w:rsidR="00CE1497" w:rsidRPr="00CE1497" w:rsidRDefault="00CE1497" w:rsidP="00CE1497">
      <w:pPr>
        <w:rPr>
          <w:lang w:val="en-GB"/>
        </w:rPr>
      </w:pPr>
      <w:r>
        <w:t>The findings of the thesis are demonstrated in developing the aforementioned visualization application.</w:t>
      </w:r>
    </w:p>
    <w:p w14:paraId="48A0B02C" w14:textId="45A2AF9E" w:rsidR="005268D3" w:rsidRDefault="00264FE5">
      <w:pPr>
        <w:pStyle w:val="Heading1"/>
      </w:pPr>
      <w:r>
        <w:lastRenderedPageBreak/>
        <w:t>Overview</w:t>
      </w:r>
    </w:p>
    <w:p w14:paraId="0D382ABA" w14:textId="61027969" w:rsidR="00264FE5" w:rsidRPr="00264FE5" w:rsidRDefault="00264FE5" w:rsidP="00264FE5">
      <w:pPr>
        <w:pStyle w:val="Heading2"/>
      </w:pPr>
      <w:r>
        <w:t>Similar solutions</w:t>
      </w:r>
    </w:p>
    <w:p w14:paraId="5FA48760" w14:textId="4F5056BE" w:rsidR="001C7477" w:rsidRDefault="00264FE5">
      <w:pPr>
        <w:pStyle w:val="Heading1"/>
      </w:pPr>
      <w:bookmarkStart w:id="9" w:name="_Toc164946306"/>
      <w:bookmarkStart w:id="10" w:name="_Toc164946393"/>
      <w:bookmarkStart w:id="11" w:name="_Toc164947852"/>
      <w:bookmarkStart w:id="12" w:name="_Toc164949068"/>
      <w:bookmarkStart w:id="13" w:name="_Toc162980680"/>
      <w:bookmarkStart w:id="14" w:name="_Toc164446291"/>
      <w:bookmarkStart w:id="15" w:name="_Toc164946307"/>
      <w:bookmarkStart w:id="16" w:name="_Toc164946394"/>
      <w:bookmarkStart w:id="17" w:name="_Toc164947853"/>
      <w:bookmarkStart w:id="18" w:name="_Toc164949069"/>
      <w:bookmarkEnd w:id="9"/>
      <w:bookmarkEnd w:id="10"/>
      <w:bookmarkEnd w:id="11"/>
      <w:bookmarkEnd w:id="12"/>
      <w:bookmarkEnd w:id="13"/>
      <w:bookmarkEnd w:id="14"/>
      <w:bookmarkEnd w:id="15"/>
      <w:bookmarkEnd w:id="16"/>
      <w:bookmarkEnd w:id="17"/>
      <w:bookmarkEnd w:id="18"/>
      <w:r>
        <w:lastRenderedPageBreak/>
        <w:t>Application requirements</w:t>
      </w:r>
    </w:p>
    <w:p w14:paraId="5AEDE4FE" w14:textId="17010FA8" w:rsidR="00264FE5" w:rsidRDefault="00264FE5" w:rsidP="00264FE5">
      <w:pPr>
        <w:pStyle w:val="Heading2"/>
      </w:pPr>
      <w:r>
        <w:t>Non-functional requirements</w:t>
      </w:r>
    </w:p>
    <w:p w14:paraId="1EC25F0C" w14:textId="6B18E48D" w:rsidR="00264FE5" w:rsidRDefault="00264FE5" w:rsidP="00264FE5">
      <w:pPr>
        <w:pStyle w:val="Heading2"/>
      </w:pPr>
      <w:r>
        <w:t>Functional requirements</w:t>
      </w:r>
    </w:p>
    <w:p w14:paraId="73B189D2" w14:textId="32170E50" w:rsidR="008F5D0D" w:rsidRDefault="008F5D0D" w:rsidP="008F5D0D">
      <w:pPr>
        <w:rPr>
          <w:lang w:val="en-GB"/>
        </w:rPr>
      </w:pPr>
      <w:r>
        <w:rPr>
          <w:lang w:val="en-GB"/>
        </w:rPr>
        <w:t>Following requirements describe the functionality of the application to be created</w:t>
      </w:r>
    </w:p>
    <w:p w14:paraId="7D013339" w14:textId="70E4F25E" w:rsidR="008F5D0D" w:rsidRDefault="005A3AD2" w:rsidP="008F5D0D">
      <w:pPr>
        <w:pStyle w:val="ListParagraph"/>
        <w:numPr>
          <w:ilvl w:val="0"/>
          <w:numId w:val="74"/>
        </w:numPr>
        <w:rPr>
          <w:lang w:val="en-GB"/>
        </w:rPr>
      </w:pPr>
      <w:r>
        <w:rPr>
          <w:lang w:val="en-GB"/>
        </w:rPr>
        <w:t>Application is</w:t>
      </w:r>
      <w:r w:rsidR="008F5D0D">
        <w:rPr>
          <w:lang w:val="en-GB"/>
        </w:rPr>
        <w:t xml:space="preserve"> able to read the robroute file format</w:t>
      </w:r>
    </w:p>
    <w:p w14:paraId="5EAD134C" w14:textId="2D0103BA" w:rsidR="008F5D0D" w:rsidRDefault="008F5D0D" w:rsidP="008F5D0D">
      <w:pPr>
        <w:pStyle w:val="ListParagraph"/>
        <w:numPr>
          <w:ilvl w:val="0"/>
          <w:numId w:val="74"/>
        </w:numPr>
        <w:rPr>
          <w:lang w:val="en-GB"/>
        </w:rPr>
      </w:pPr>
      <w:r>
        <w:rPr>
          <w:lang w:val="en-GB"/>
        </w:rPr>
        <w:t xml:space="preserve">Application </w:t>
      </w:r>
      <w:r w:rsidR="005A3AD2">
        <w:rPr>
          <w:lang w:val="en-GB"/>
        </w:rPr>
        <w:t xml:space="preserve">is </w:t>
      </w:r>
      <w:r>
        <w:rPr>
          <w:lang w:val="en-GB"/>
        </w:rPr>
        <w:t>able to construct parking lot and machines’ instruction from a robroute instruction file.</w:t>
      </w:r>
    </w:p>
    <w:p w14:paraId="1CC37FB3" w14:textId="52A42A07" w:rsidR="008F5D0D" w:rsidRDefault="005A3AD2" w:rsidP="008F5D0D">
      <w:pPr>
        <w:pStyle w:val="ListParagraph"/>
        <w:numPr>
          <w:ilvl w:val="0"/>
          <w:numId w:val="74"/>
        </w:numPr>
        <w:rPr>
          <w:lang w:val="en-GB"/>
        </w:rPr>
      </w:pPr>
      <w:r>
        <w:rPr>
          <w:lang w:val="en-GB"/>
        </w:rPr>
        <w:t>Application is showing static images of the start and end s</w:t>
      </w:r>
      <w:r w:rsidR="0050620A">
        <w:rPr>
          <w:lang w:val="en-GB"/>
        </w:rPr>
        <w:t>tate of the simulation</w:t>
      </w:r>
    </w:p>
    <w:p w14:paraId="5315E3B5" w14:textId="44DA344E" w:rsidR="005A3AD2" w:rsidRDefault="005A3AD2" w:rsidP="008F5D0D">
      <w:pPr>
        <w:pStyle w:val="ListParagraph"/>
        <w:numPr>
          <w:ilvl w:val="0"/>
          <w:numId w:val="74"/>
        </w:numPr>
        <w:rPr>
          <w:lang w:val="en-GB"/>
        </w:rPr>
      </w:pPr>
      <w:r>
        <w:rPr>
          <w:lang w:val="en-GB"/>
        </w:rPr>
        <w:t>Application is visualizing the simulation of the algorithm</w:t>
      </w:r>
    </w:p>
    <w:p w14:paraId="2C0E8A3E" w14:textId="0B41C53F" w:rsidR="005A3AD2" w:rsidRDefault="005A3AD2" w:rsidP="008F5D0D">
      <w:pPr>
        <w:pStyle w:val="ListParagraph"/>
        <w:numPr>
          <w:ilvl w:val="0"/>
          <w:numId w:val="74"/>
        </w:numPr>
        <w:rPr>
          <w:lang w:val="en-GB"/>
        </w:rPr>
      </w:pPr>
      <w:r>
        <w:rPr>
          <w:lang w:val="en-GB"/>
        </w:rPr>
        <w:t>Application is able to scale accordingly to parking lot size and viewport size</w:t>
      </w:r>
    </w:p>
    <w:p w14:paraId="02156EA1" w14:textId="1D8C82B1" w:rsidR="005A3AD2" w:rsidRDefault="005A3AD2" w:rsidP="008F5D0D">
      <w:pPr>
        <w:pStyle w:val="ListParagraph"/>
        <w:numPr>
          <w:ilvl w:val="0"/>
          <w:numId w:val="74"/>
        </w:numPr>
        <w:rPr>
          <w:lang w:val="en-GB"/>
        </w:rPr>
      </w:pPr>
      <w:r>
        <w:rPr>
          <w:lang w:val="en-GB"/>
        </w:rPr>
        <w:t>User is able to choose the parking lot layout from the application to visualize</w:t>
      </w:r>
    </w:p>
    <w:p w14:paraId="327E8503" w14:textId="369F720B" w:rsidR="005A3AD2" w:rsidRDefault="005A3AD2" w:rsidP="005A3AD2">
      <w:pPr>
        <w:rPr>
          <w:lang w:val="en-GB"/>
        </w:rPr>
      </w:pPr>
      <w:r>
        <w:rPr>
          <w:lang w:val="en-GB"/>
        </w:rPr>
        <w:t>In the following subchapters the requirements are explained in detail.</w:t>
      </w:r>
    </w:p>
    <w:p w14:paraId="2745AA35" w14:textId="3FE1BA30" w:rsidR="005A3AD2" w:rsidRDefault="005A3AD2" w:rsidP="005A3AD2">
      <w:pPr>
        <w:pStyle w:val="Heading3"/>
        <w:rPr>
          <w:lang w:val="en-GB"/>
        </w:rPr>
      </w:pPr>
      <w:r>
        <w:rPr>
          <w:lang w:val="en-GB"/>
        </w:rPr>
        <w:t>Application is able to read the robroute file format</w:t>
      </w:r>
    </w:p>
    <w:p w14:paraId="1DE6F214" w14:textId="468C9389" w:rsidR="005A3AD2" w:rsidRDefault="005A3AD2" w:rsidP="005A3AD2">
      <w:pPr>
        <w:rPr>
          <w:lang w:val="en-GB"/>
        </w:rPr>
      </w:pPr>
      <w:r>
        <w:rPr>
          <w:lang w:val="en-GB"/>
        </w:rPr>
        <w:t>Robroute file format is the outcome of the robot car park system algorithm. It consists largely of four parts:</w:t>
      </w:r>
    </w:p>
    <w:p w14:paraId="008B7317" w14:textId="4340897A" w:rsidR="005A3AD2" w:rsidRDefault="005A3AD2" w:rsidP="005A3AD2">
      <w:pPr>
        <w:pStyle w:val="ListParagraph"/>
        <w:numPr>
          <w:ilvl w:val="0"/>
          <w:numId w:val="75"/>
        </w:numPr>
        <w:rPr>
          <w:lang w:val="en-GB"/>
        </w:rPr>
      </w:pPr>
      <w:r>
        <w:rPr>
          <w:lang w:val="en-GB"/>
        </w:rPr>
        <w:t>The width and height of the parking lot</w:t>
      </w:r>
    </w:p>
    <w:p w14:paraId="1A04BFD8" w14:textId="4120EC39" w:rsidR="005A3AD2" w:rsidRDefault="005A3AD2" w:rsidP="005A3AD2">
      <w:pPr>
        <w:pStyle w:val="ListParagraph"/>
        <w:numPr>
          <w:ilvl w:val="0"/>
          <w:numId w:val="75"/>
        </w:numPr>
        <w:rPr>
          <w:lang w:val="en-GB"/>
        </w:rPr>
      </w:pPr>
      <w:r>
        <w:rPr>
          <w:lang w:val="en-GB"/>
        </w:rPr>
        <w:t>The layout of parking lot</w:t>
      </w:r>
    </w:p>
    <w:p w14:paraId="1DE6D627" w14:textId="5667A95F" w:rsidR="005A3AD2" w:rsidRDefault="005A3AD2" w:rsidP="005A3AD2">
      <w:pPr>
        <w:pStyle w:val="ListParagraph"/>
        <w:numPr>
          <w:ilvl w:val="0"/>
          <w:numId w:val="75"/>
        </w:numPr>
        <w:rPr>
          <w:lang w:val="en-GB"/>
        </w:rPr>
      </w:pPr>
      <w:r>
        <w:rPr>
          <w:lang w:val="en-GB"/>
        </w:rPr>
        <w:t>Number of movement steps</w:t>
      </w:r>
    </w:p>
    <w:p w14:paraId="4070231E" w14:textId="00ADD37F" w:rsidR="005A3AD2" w:rsidRDefault="005A3AD2" w:rsidP="000C7295">
      <w:pPr>
        <w:pStyle w:val="ListParagraph"/>
        <w:numPr>
          <w:ilvl w:val="0"/>
          <w:numId w:val="75"/>
        </w:numPr>
        <w:rPr>
          <w:lang w:val="en-GB"/>
        </w:rPr>
      </w:pPr>
      <w:r w:rsidRPr="005706C5">
        <w:rPr>
          <w:lang w:val="en-GB"/>
        </w:rPr>
        <w:t>Movement steps</w:t>
      </w:r>
    </w:p>
    <w:p w14:paraId="60DFC440" w14:textId="77777777" w:rsidR="005706C5" w:rsidRPr="005706C5" w:rsidRDefault="005706C5" w:rsidP="005706C5">
      <w:pPr>
        <w:rPr>
          <w:lang w:val="en-GB"/>
        </w:rPr>
      </w:pPr>
    </w:p>
    <w:p w14:paraId="61D98D68" w14:textId="5FBD3845" w:rsidR="005A3AD2" w:rsidRDefault="005A3AD2" w:rsidP="005A3AD2">
      <w:pPr>
        <w:pStyle w:val="ListParagraph"/>
        <w:ind w:left="0"/>
        <w:rPr>
          <w:lang w:val="en-GB"/>
        </w:rPr>
      </w:pPr>
      <w:r>
        <w:rPr>
          <w:lang w:val="en-GB"/>
        </w:rPr>
        <w:t>Width and height of the parking lot are two integers that describe will be the size of the parking lot.</w:t>
      </w:r>
    </w:p>
    <w:p w14:paraId="27132BCA" w14:textId="77777777" w:rsidR="005A3AD2" w:rsidRDefault="005A3AD2" w:rsidP="005A3AD2">
      <w:pPr>
        <w:pStyle w:val="ListParagraph"/>
        <w:ind w:left="0"/>
        <w:rPr>
          <w:lang w:val="en-GB"/>
        </w:rPr>
      </w:pPr>
    </w:p>
    <w:p w14:paraId="25839922" w14:textId="1160B35A" w:rsidR="005A3AD2" w:rsidRDefault="005A3AD2" w:rsidP="005A3AD2">
      <w:pPr>
        <w:pStyle w:val="ListParagraph"/>
        <w:ind w:left="0"/>
        <w:rPr>
          <w:lang w:val="en-GB"/>
        </w:rPr>
      </w:pPr>
      <w:r>
        <w:rPr>
          <w:lang w:val="en-GB"/>
        </w:rPr>
        <w:t>The layout of the parking</w:t>
      </w:r>
      <w:r w:rsidR="000947C8">
        <w:rPr>
          <w:lang w:val="en-GB"/>
        </w:rPr>
        <w:t xml:space="preserve"> lot describes for each parking lot’s space to where it is possible to move from that parking space.</w:t>
      </w:r>
    </w:p>
    <w:p w14:paraId="7D932789" w14:textId="77777777" w:rsidR="000947C8" w:rsidRDefault="000947C8" w:rsidP="005A3AD2">
      <w:pPr>
        <w:pStyle w:val="ListParagraph"/>
        <w:ind w:left="0"/>
        <w:rPr>
          <w:lang w:val="en-GB"/>
        </w:rPr>
      </w:pPr>
    </w:p>
    <w:p w14:paraId="45CD2B7B" w14:textId="789BD379" w:rsidR="000947C8" w:rsidRDefault="000947C8" w:rsidP="005A3AD2">
      <w:pPr>
        <w:pStyle w:val="ListParagraph"/>
        <w:ind w:left="0"/>
        <w:rPr>
          <w:lang w:val="en-GB"/>
        </w:rPr>
      </w:pPr>
      <w:r>
        <w:rPr>
          <w:lang w:val="en-GB"/>
        </w:rPr>
        <w:t>Number of movement steps shows how many movement instructions will follow in the file.</w:t>
      </w:r>
    </w:p>
    <w:p w14:paraId="6B09F8D4" w14:textId="77777777" w:rsidR="000947C8" w:rsidRDefault="000947C8" w:rsidP="005A3AD2">
      <w:pPr>
        <w:pStyle w:val="ListParagraph"/>
        <w:ind w:left="0"/>
        <w:rPr>
          <w:lang w:val="en-GB"/>
        </w:rPr>
      </w:pPr>
    </w:p>
    <w:p w14:paraId="0D0CCFE8" w14:textId="2CBCDD19" w:rsidR="000947C8" w:rsidRDefault="000947C8" w:rsidP="005A3AD2">
      <w:pPr>
        <w:pStyle w:val="ListParagraph"/>
        <w:ind w:left="0"/>
        <w:rPr>
          <w:lang w:val="en-GB"/>
        </w:rPr>
      </w:pPr>
      <w:r>
        <w:rPr>
          <w:lang w:val="en-GB"/>
        </w:rPr>
        <w:t>Movement steps show the state of every parking space in given step. Every parking space has four state variables.</w:t>
      </w:r>
    </w:p>
    <w:p w14:paraId="3F90B001" w14:textId="4CDD8399" w:rsidR="000947C8" w:rsidRDefault="000947C8" w:rsidP="000947C8">
      <w:pPr>
        <w:pStyle w:val="ListParagraph"/>
        <w:numPr>
          <w:ilvl w:val="0"/>
          <w:numId w:val="76"/>
        </w:numPr>
        <w:rPr>
          <w:lang w:val="en-GB"/>
        </w:rPr>
      </w:pPr>
      <w:r>
        <w:rPr>
          <w:lang w:val="en-GB"/>
        </w:rPr>
        <w:t>onNode state shows what type of car is in the space at this step or if the space is empty.</w:t>
      </w:r>
    </w:p>
    <w:p w14:paraId="0A49D0D7" w14:textId="3DC48A92" w:rsidR="000947C8" w:rsidRDefault="000947C8" w:rsidP="000947C8">
      <w:pPr>
        <w:pStyle w:val="ListParagraph"/>
        <w:numPr>
          <w:ilvl w:val="0"/>
          <w:numId w:val="76"/>
        </w:numPr>
        <w:rPr>
          <w:lang w:val="en-GB"/>
        </w:rPr>
      </w:pPr>
      <w:r>
        <w:rPr>
          <w:lang w:val="en-GB"/>
        </w:rPr>
        <w:t xml:space="preserve">ndStat shows </w:t>
      </w:r>
      <w:r w:rsidR="005706C5">
        <w:rPr>
          <w:lang w:val="en-GB"/>
        </w:rPr>
        <w:t>the robot state in the space at the step. There can either be no robot or the robot can be ready, moving or lifting/dropping a car. Also, on the state it is shown either the robot is there with some type of car or alone.</w:t>
      </w:r>
    </w:p>
    <w:p w14:paraId="03430933" w14:textId="2E32E58F" w:rsidR="005706C5" w:rsidRDefault="005706C5" w:rsidP="000947C8">
      <w:pPr>
        <w:pStyle w:val="ListParagraph"/>
        <w:numPr>
          <w:ilvl w:val="0"/>
          <w:numId w:val="76"/>
        </w:numPr>
        <w:rPr>
          <w:lang w:val="en-GB"/>
        </w:rPr>
      </w:pPr>
      <w:r>
        <w:rPr>
          <w:lang w:val="en-GB"/>
        </w:rPr>
        <w:t>rVertical state describes the vertical movement of the robot. It can either lift the car (there are 5 different levels of lifting), drop the car or there might be no vertical movement.</w:t>
      </w:r>
    </w:p>
    <w:p w14:paraId="3804E0DA" w14:textId="58FAFDB1" w:rsidR="005706C5" w:rsidRDefault="005706C5" w:rsidP="000947C8">
      <w:pPr>
        <w:pStyle w:val="ListParagraph"/>
        <w:numPr>
          <w:ilvl w:val="0"/>
          <w:numId w:val="76"/>
        </w:numPr>
        <w:rPr>
          <w:lang w:val="en-GB"/>
        </w:rPr>
      </w:pPr>
      <w:r>
        <w:rPr>
          <w:lang w:val="en-GB"/>
        </w:rPr>
        <w:t>rMove state describes the horizontal movement of the robot. It describes the movement in all four possible directions (North, South, East or West), if the robot is moving with or without the car and is it accelerating or already moving.</w:t>
      </w:r>
    </w:p>
    <w:p w14:paraId="2FE36637" w14:textId="2C8B8AED" w:rsidR="0050620A" w:rsidRDefault="0050620A" w:rsidP="0050620A">
      <w:pPr>
        <w:pStyle w:val="Heading3"/>
        <w:rPr>
          <w:lang w:val="en-GB"/>
        </w:rPr>
      </w:pPr>
      <w:r>
        <w:rPr>
          <w:lang w:val="en-GB"/>
        </w:rPr>
        <w:lastRenderedPageBreak/>
        <w:t>Application is able to construct parking lot and machines’ instructions from a robroute instruction file</w:t>
      </w:r>
    </w:p>
    <w:p w14:paraId="005D62B8" w14:textId="6F0E9E53" w:rsidR="0050620A" w:rsidRDefault="0050620A" w:rsidP="0050620A">
      <w:pPr>
        <w:rPr>
          <w:lang w:val="en-GB"/>
        </w:rPr>
      </w:pPr>
      <w:r>
        <w:rPr>
          <w:lang w:val="en-GB"/>
        </w:rPr>
        <w:t>As mentioned before, the robroute file includes the width and height of the parking lot and the layout of parking lot. The parking spaces have to be given coordinates in a grid (x and y coordinates). Also, the different types of parking spaces have to be considered as there might be cases where the parking lot is not perfect rectangle without any obstructions in the middle.</w:t>
      </w:r>
    </w:p>
    <w:p w14:paraId="1EDCC413" w14:textId="34D6BC22" w:rsidR="0050620A" w:rsidRDefault="0050620A" w:rsidP="0050620A">
      <w:pPr>
        <w:rPr>
          <w:lang w:val="en-GB"/>
        </w:rPr>
      </w:pPr>
      <w:r>
        <w:rPr>
          <w:lang w:val="en-GB"/>
        </w:rPr>
        <w:t xml:space="preserve">The instructions in robroute file are generated by C++ algorithm which uses bitwise addition to characters for differentiating the states. The states need to be converted back from characters to meaningful state enumeration. </w:t>
      </w:r>
    </w:p>
    <w:p w14:paraId="2CFC2F0E" w14:textId="6307F573" w:rsidR="0050620A" w:rsidRDefault="0050620A" w:rsidP="0050620A">
      <w:pPr>
        <w:rPr>
          <w:lang w:val="en-GB"/>
        </w:rPr>
      </w:pPr>
      <w:r>
        <w:rPr>
          <w:lang w:val="en-GB"/>
        </w:rPr>
        <w:t>Furthermore, the instructions are not explicit as in they do not give an ID to the machine. For visualization purposes they have to be converted to explicit instructions.</w:t>
      </w:r>
    </w:p>
    <w:p w14:paraId="436017BE" w14:textId="4AD57A3D" w:rsidR="0050620A" w:rsidRDefault="0050620A" w:rsidP="0050620A">
      <w:pPr>
        <w:rPr>
          <w:lang w:val="en-GB"/>
        </w:rPr>
      </w:pPr>
    </w:p>
    <w:p w14:paraId="7ABF5910" w14:textId="7D15F1EE" w:rsidR="0050620A" w:rsidRPr="0050620A" w:rsidRDefault="0050620A" w:rsidP="0050620A">
      <w:pPr>
        <w:pStyle w:val="Heading3"/>
        <w:rPr>
          <w:lang w:val="en-GB"/>
        </w:rPr>
      </w:pPr>
      <w:r>
        <w:rPr>
          <w:lang w:val="en-GB"/>
        </w:rPr>
        <w:t xml:space="preserve">Application is showing static images of start and end </w:t>
      </w:r>
      <w:r w:rsidR="00563E35">
        <w:rPr>
          <w:lang w:val="en-GB"/>
        </w:rPr>
        <w:t>st</w:t>
      </w:r>
      <w:r>
        <w:rPr>
          <w:lang w:val="en-GB"/>
        </w:rPr>
        <w:t>ate of the simulation</w:t>
      </w:r>
    </w:p>
    <w:p w14:paraId="6FD88041" w14:textId="60688C3B" w:rsidR="005A3AD2" w:rsidRDefault="00563E35" w:rsidP="005A3AD2">
      <w:pPr>
        <w:pStyle w:val="ListParagraph"/>
        <w:ind w:left="0"/>
        <w:rPr>
          <w:lang w:val="en-GB"/>
        </w:rPr>
      </w:pPr>
      <w:r>
        <w:rPr>
          <w:lang w:val="en-GB"/>
        </w:rPr>
        <w:t>In order to grasp the simulation fully, start and end state of the simulation has to be seen on the screen.</w:t>
      </w:r>
    </w:p>
    <w:p w14:paraId="25D89332" w14:textId="54F460E4" w:rsidR="00563E35" w:rsidRDefault="00563E35" w:rsidP="005A3AD2">
      <w:pPr>
        <w:pStyle w:val="ListParagraph"/>
        <w:ind w:left="0"/>
        <w:rPr>
          <w:lang w:val="en-GB"/>
        </w:rPr>
      </w:pPr>
    </w:p>
    <w:p w14:paraId="3E35F441" w14:textId="41A71B4E" w:rsidR="00563E35" w:rsidRDefault="00563E35" w:rsidP="00563E35">
      <w:pPr>
        <w:pStyle w:val="Heading3"/>
        <w:rPr>
          <w:lang w:val="en-GB"/>
        </w:rPr>
      </w:pPr>
      <w:r>
        <w:rPr>
          <w:lang w:val="en-GB"/>
        </w:rPr>
        <w:t>Application is visualizing the simulation of the algorithm</w:t>
      </w:r>
    </w:p>
    <w:p w14:paraId="42CF5ECC" w14:textId="0759B7FA" w:rsidR="00563E35" w:rsidRDefault="00563E35" w:rsidP="00563E35">
      <w:pPr>
        <w:rPr>
          <w:lang w:val="en-GB"/>
        </w:rPr>
      </w:pPr>
      <w:r>
        <w:rPr>
          <w:lang w:val="en-GB"/>
        </w:rPr>
        <w:t>User has to be able to see all of the steps of algorithm simulation on screen. The simulation has to be visualized continuously – it cannot be step-by-step static images.</w:t>
      </w:r>
    </w:p>
    <w:p w14:paraId="17F39650" w14:textId="539D10BB" w:rsidR="00563E35" w:rsidRDefault="00563E35" w:rsidP="00563E35">
      <w:pPr>
        <w:rPr>
          <w:lang w:val="en-GB"/>
        </w:rPr>
      </w:pPr>
    </w:p>
    <w:p w14:paraId="4B97AA87" w14:textId="1CA2E1AF" w:rsidR="00563E35" w:rsidRDefault="00563E35" w:rsidP="00563E35">
      <w:pPr>
        <w:pStyle w:val="Heading3"/>
        <w:rPr>
          <w:lang w:val="en-GB"/>
        </w:rPr>
      </w:pPr>
      <w:r>
        <w:rPr>
          <w:lang w:val="en-GB"/>
        </w:rPr>
        <w:t>Application is able to scale accordingly to parking lot and viewport size</w:t>
      </w:r>
    </w:p>
    <w:p w14:paraId="2FB8A987" w14:textId="350BCD4F" w:rsidR="00563E35" w:rsidRDefault="00563E35" w:rsidP="00563E35">
      <w:pPr>
        <w:rPr>
          <w:lang w:val="en-GB"/>
        </w:rPr>
      </w:pPr>
      <w:r>
        <w:rPr>
          <w:lang w:val="en-GB"/>
        </w:rPr>
        <w:t xml:space="preserve">As the application can be used from variety of devices with different screen resolutions and the parking lot sizes can vary vastly, the application has to be able to scale accordingly. </w:t>
      </w:r>
    </w:p>
    <w:p w14:paraId="20D029B1" w14:textId="3D9FCF26" w:rsidR="00563E35" w:rsidRDefault="00563E35" w:rsidP="00563E35">
      <w:pPr>
        <w:rPr>
          <w:lang w:val="en-GB"/>
        </w:rPr>
      </w:pPr>
    </w:p>
    <w:p w14:paraId="36DAAA1E" w14:textId="3D13D288" w:rsidR="00563E35" w:rsidRDefault="00563E35" w:rsidP="00563E35">
      <w:pPr>
        <w:pStyle w:val="Heading3"/>
        <w:rPr>
          <w:lang w:val="en-GB"/>
        </w:rPr>
      </w:pPr>
      <w:r>
        <w:rPr>
          <w:lang w:val="en-GB"/>
        </w:rPr>
        <w:t>User is able to choose the parking lot layout to visualize from application</w:t>
      </w:r>
    </w:p>
    <w:p w14:paraId="3C806DB8" w14:textId="0C43CDAC" w:rsidR="00563E35" w:rsidRPr="00563E35" w:rsidRDefault="00517BD3" w:rsidP="00563E35">
      <w:pPr>
        <w:rPr>
          <w:lang w:val="en-GB"/>
        </w:rPr>
      </w:pPr>
      <w:r>
        <w:rPr>
          <w:lang w:val="en-GB"/>
        </w:rPr>
        <w:t>There are different parking lot simulations that can be visualized. User has to be able to choose between them before the simulation and also change the layout during the visualization.</w:t>
      </w:r>
    </w:p>
    <w:p w14:paraId="22C1DCC0" w14:textId="15E7E659" w:rsidR="00A85940" w:rsidRDefault="00264FE5">
      <w:pPr>
        <w:pStyle w:val="Heading1"/>
      </w:pPr>
      <w:r>
        <w:lastRenderedPageBreak/>
        <w:t>System architecture</w:t>
      </w:r>
    </w:p>
    <w:p w14:paraId="2D9F876F" w14:textId="1F588CFA" w:rsidR="00517BD3" w:rsidRDefault="00264FE5" w:rsidP="00264FE5">
      <w:r>
        <w:t xml:space="preserve">Technologies used are state-of-art and work for the best result. Web application approach was chosen as in recent years, the browser support for HTML5 technology stack standards has improved drastically, which makes web application developed for HTML5 truly crossbrowser and cross-device experience. The other advantage is the ability to access the application from </w:t>
      </w:r>
      <w:r w:rsidR="00517BD3">
        <w:t>any location</w:t>
      </w:r>
      <w:r>
        <w:t xml:space="preserve">. </w:t>
      </w:r>
    </w:p>
    <w:p w14:paraId="7AE33D2D" w14:textId="462982B3" w:rsidR="00264FE5" w:rsidRDefault="00517BD3" w:rsidP="00264FE5">
      <w:r>
        <w:t xml:space="preserve">Originally, </w:t>
      </w:r>
      <w:r w:rsidR="00264FE5">
        <w:t xml:space="preserve">Phaser was chosen as a JavaScript library supporting the visualization part of the development as it has the right support for the requirements of the application. This includes scalability in screen sizes and JSON support. JSON is used as data object transmitting standard as it is quicker to parse and transmit, but also because of its integration in JavaScript language. </w:t>
      </w:r>
      <w:r>
        <w:t>In the early stages of development process, where the architecture of the application came more apparent, Phaser was ditched from the technology stack as it did not support the core methodologies used in the application.</w:t>
      </w:r>
    </w:p>
    <w:p w14:paraId="7C7CB267" w14:textId="2945F90B" w:rsidR="00264FE5" w:rsidRDefault="008929DA" w:rsidP="00264FE5">
      <w:pPr>
        <w:rPr>
          <w:lang w:val="en-GB"/>
        </w:rPr>
      </w:pPr>
      <w:r>
        <w:t xml:space="preserve">Python is used as a server side language for its easy to read </w:t>
      </w:r>
      <w:r w:rsidR="00826295">
        <w:t xml:space="preserve">syntax and possibility to implement new features quickly. Bottle is used as a web framework for it’s lightweightness and simplicity. It has the ability for function-call mapping for clean and dynamic URLs. </w:t>
      </w:r>
    </w:p>
    <w:p w14:paraId="7C2F371E" w14:textId="77777777" w:rsidR="00264FE5" w:rsidRPr="00264FE5" w:rsidRDefault="00264FE5" w:rsidP="00264FE5">
      <w:pPr>
        <w:rPr>
          <w:lang w:val="en-GB"/>
        </w:rPr>
      </w:pPr>
    </w:p>
    <w:p w14:paraId="4CB4EFB4" w14:textId="3BCDC849" w:rsidR="001546FE" w:rsidRDefault="00264FE5" w:rsidP="001546FE">
      <w:pPr>
        <w:pStyle w:val="Heading2"/>
      </w:pPr>
      <w:r>
        <w:t>Architecture overview</w:t>
      </w:r>
    </w:p>
    <w:p w14:paraId="0E7D68EB" w14:textId="5E1A07D1" w:rsidR="001546FE" w:rsidRDefault="00264FE5" w:rsidP="001546FE">
      <w:pPr>
        <w:pStyle w:val="Heading2"/>
      </w:pPr>
      <w:r>
        <w:t>Server side platform selection</w:t>
      </w:r>
    </w:p>
    <w:p w14:paraId="11DD3A71" w14:textId="4A009F44" w:rsidR="00264FE5" w:rsidRDefault="00264FE5" w:rsidP="00264FE5">
      <w:r>
        <w:t xml:space="preserve">Nowadays server side programming can be made by many different languages that have different approaches on the web server design patterns. These language include Java, ASP.NET, Python, PHP, Ruby on Rails et cetera. For this project </w:t>
      </w:r>
      <w:r w:rsidR="00201A1A">
        <w:t>four</w:t>
      </w:r>
      <w:r>
        <w:t xml:space="preserve"> languages were taken under review that could fill the requirements set by the client side application and the comfortableness of the author in the languages. These languages are </w:t>
      </w:r>
      <w:r w:rsidR="00201A1A">
        <w:t xml:space="preserve">Python, </w:t>
      </w:r>
      <w:r>
        <w:t>PHP, Java and ASP.NET, which builds on C#.</w:t>
      </w:r>
    </w:p>
    <w:p w14:paraId="6F17CB27" w14:textId="595D42AB" w:rsidR="00264FE5" w:rsidRDefault="00264FE5" w:rsidP="00264FE5">
      <w:r>
        <w:t xml:space="preserve">Java is a general-purpose programming languages. The approach in Java is to let developers “write once, run anywhere” </w:t>
      </w:r>
      <w:sdt>
        <w:sdtPr>
          <w:id w:val="767431855"/>
          <w:citation/>
        </w:sdtPr>
        <w:sdtEndPr/>
        <w:sdtContent>
          <w:r>
            <w:fldChar w:fldCharType="begin"/>
          </w:r>
          <w:r>
            <w:rPr>
              <w:lang w:val="en-US"/>
            </w:rPr>
            <w:instrText xml:space="preserve"> CITATION Lan02 \l 1033 </w:instrText>
          </w:r>
          <w:r>
            <w:fldChar w:fldCharType="separate"/>
          </w:r>
          <w:r w:rsidR="00F43F6B" w:rsidRPr="00F43F6B">
            <w:rPr>
              <w:noProof/>
              <w:lang w:val="en-US"/>
            </w:rPr>
            <w:t>[1]</w:t>
          </w:r>
          <w:r>
            <w:fldChar w:fldCharType="end"/>
          </w:r>
        </w:sdtContent>
      </w:sdt>
      <w:r>
        <w:t xml:space="preserve">. Java is used in a huge variety of use cases, including desktop applications, mobile applications and web applications, client and server side. </w:t>
      </w:r>
    </w:p>
    <w:p w14:paraId="7ED989A8" w14:textId="77777777" w:rsidR="00264FE5" w:rsidRDefault="00264FE5" w:rsidP="00264FE5">
      <w:r>
        <w:t xml:space="preserve">PHP is a server-side scripting language which is designed for web development. It can also be used as a general-purpose programming language. PHP is still one of the popular choices of web developers, known for huge community, big variety of frameworks and good documentation. ASP.NET is Microsoft’s open-source web application framework designed to produce dynamic Web pages. </w:t>
      </w:r>
    </w:p>
    <w:p w14:paraId="42FCB480" w14:textId="36724890" w:rsidR="00201A1A" w:rsidRDefault="00264FE5" w:rsidP="00264FE5">
      <w:r>
        <w:t xml:space="preserve">ASP.NET uses C# programming language. A comparative study </w:t>
      </w:r>
      <w:sdt>
        <w:sdtPr>
          <w:id w:val="2032059615"/>
          <w:citation/>
        </w:sdtPr>
        <w:sdtEndPr/>
        <w:sdtContent>
          <w:r>
            <w:fldChar w:fldCharType="begin"/>
          </w:r>
          <w:r>
            <w:rPr>
              <w:lang w:val="en-US"/>
            </w:rPr>
            <w:instrText xml:space="preserve"> CITATION Bot15 \l 1033 </w:instrText>
          </w:r>
          <w:r>
            <w:fldChar w:fldCharType="separate"/>
          </w:r>
          <w:r w:rsidR="00F43F6B" w:rsidRPr="00F43F6B">
            <w:rPr>
              <w:noProof/>
              <w:lang w:val="en-US"/>
            </w:rPr>
            <w:t>[2]</w:t>
          </w:r>
          <w:r>
            <w:fldChar w:fldCharType="end"/>
          </w:r>
        </w:sdtContent>
      </w:sdt>
      <w:r>
        <w:t xml:space="preserve"> compares the three aforementioned web technologies using MVC (Model-View-Controller) design pattern on all of the cases to build a web application. In Java that means using JSP web pages (*.jsp) as views, the controllers are developed using Java servlets and the models are developed using Enterprise Java Beans and Java Persistence API. In ASP.NET, views were developed using Active Server Pages. The controllers are in C# code and views can be developed by either razor or aspx. As PHP does not have its own MVC design pattern, PHP system was implemented using CakePHP framework.</w:t>
      </w:r>
    </w:p>
    <w:p w14:paraId="3B32DFE0" w14:textId="7295FBA7" w:rsidR="00201A1A" w:rsidRDefault="00201A1A" w:rsidP="00264FE5"/>
    <w:p w14:paraId="4ACB24DD" w14:textId="77777777" w:rsidR="00832726" w:rsidRDefault="00832726" w:rsidP="00832726">
      <w:r>
        <w:t xml:space="preserve">The study concluded that Java processes Login HTTP requests faster than two other systems. The study also shows that Java is the quickest to process GET method requests, </w:t>
      </w:r>
      <w:r>
        <w:lastRenderedPageBreak/>
        <w:t xml:space="preserve">but ASP.NET is the quickest in processing POST method requests. All in all, Java and PHP were found to be cheaper to implement compared to ASP.NET. The downside of Java is the difficulty of using it compared to CakePHP and ASP.NET. </w:t>
      </w:r>
    </w:p>
    <w:p w14:paraId="7EE42190" w14:textId="77777777" w:rsidR="00832726" w:rsidRDefault="00832726" w:rsidP="00264FE5"/>
    <w:p w14:paraId="1B67F45B" w14:textId="77777777" w:rsidR="00201A1A" w:rsidRDefault="00201A1A" w:rsidP="00264FE5">
      <w:r>
        <w:t>Python is a general-purpose dynamic programming language first appeared on 20 February 1991. Amongst others, these are the guiding principles of Python’s design:</w:t>
      </w:r>
    </w:p>
    <w:p w14:paraId="7A82E0D9" w14:textId="4E06EDEC" w:rsidR="00264FE5" w:rsidRDefault="00201A1A" w:rsidP="00201A1A">
      <w:pPr>
        <w:pStyle w:val="ListParagraph"/>
        <w:numPr>
          <w:ilvl w:val="0"/>
          <w:numId w:val="77"/>
        </w:numPr>
      </w:pPr>
      <w:r>
        <w:t>Beatiful is better than ugly</w:t>
      </w:r>
    </w:p>
    <w:p w14:paraId="7AE26434" w14:textId="37BC81E5" w:rsidR="00201A1A" w:rsidRDefault="00201A1A" w:rsidP="00201A1A">
      <w:pPr>
        <w:pStyle w:val="ListParagraph"/>
        <w:numPr>
          <w:ilvl w:val="0"/>
          <w:numId w:val="77"/>
        </w:numPr>
      </w:pPr>
      <w:r>
        <w:t>Explicit is better than implicit</w:t>
      </w:r>
    </w:p>
    <w:p w14:paraId="55CFFB98" w14:textId="028AF0E9" w:rsidR="00201A1A" w:rsidRDefault="00201A1A" w:rsidP="00201A1A">
      <w:pPr>
        <w:pStyle w:val="ListParagraph"/>
        <w:numPr>
          <w:ilvl w:val="0"/>
          <w:numId w:val="77"/>
        </w:numPr>
      </w:pPr>
      <w:r>
        <w:t xml:space="preserve">Simple is better than complex </w:t>
      </w:r>
      <w:sdt>
        <w:sdtPr>
          <w:id w:val="2068760787"/>
          <w:citation/>
        </w:sdtPr>
        <w:sdtContent>
          <w:r>
            <w:fldChar w:fldCharType="begin"/>
          </w:r>
          <w:r>
            <w:instrText xml:space="preserve"> CITATION Pet04 \l 1061 </w:instrText>
          </w:r>
          <w:r>
            <w:fldChar w:fldCharType="separate"/>
          </w:r>
          <w:r w:rsidR="00F43F6B" w:rsidRPr="00F43F6B">
            <w:rPr>
              <w:noProof/>
            </w:rPr>
            <w:t>[3]</w:t>
          </w:r>
          <w:r>
            <w:fldChar w:fldCharType="end"/>
          </w:r>
        </w:sdtContent>
      </w:sdt>
    </w:p>
    <w:p w14:paraId="012F8006" w14:textId="37E4F552" w:rsidR="00EF75F9" w:rsidRDefault="00EF75F9" w:rsidP="00EF75F9">
      <w:r>
        <w:t xml:space="preserve">For web serving purposes, Python uses Python Web Server Gateway Interface (WSGI) </w:t>
      </w:r>
      <w:r w:rsidR="00DF092B">
        <w:t xml:space="preserve">as a standard interface between web servers and Python web applications or frameworks </w:t>
      </w:r>
      <w:sdt>
        <w:sdtPr>
          <w:id w:val="107171608"/>
          <w:citation/>
        </w:sdtPr>
        <w:sdtContent>
          <w:r w:rsidR="00DF092B">
            <w:fldChar w:fldCharType="begin"/>
          </w:r>
          <w:r w:rsidR="00DF092B">
            <w:instrText xml:space="preserve"> CITATION Eby03 \l 1061 </w:instrText>
          </w:r>
          <w:r w:rsidR="00DF092B">
            <w:fldChar w:fldCharType="separate"/>
          </w:r>
          <w:r w:rsidR="00F43F6B" w:rsidRPr="00F43F6B">
            <w:rPr>
              <w:noProof/>
            </w:rPr>
            <w:t>[4]</w:t>
          </w:r>
          <w:r w:rsidR="00DF092B">
            <w:fldChar w:fldCharType="end"/>
          </w:r>
        </w:sdtContent>
      </w:sdt>
      <w:r w:rsidR="00DF092B">
        <w:t>.</w:t>
      </w:r>
      <w:r w:rsidR="00832726">
        <w:t xml:space="preserve"> In addition of Python having clean, simple syntax, it also has a wide variety of WSGI frameworks to choose from.</w:t>
      </w:r>
    </w:p>
    <w:p w14:paraId="2A71F34C" w14:textId="024C3120" w:rsidR="00264FE5" w:rsidRDefault="00264FE5" w:rsidP="00264FE5">
      <w:r>
        <w:t xml:space="preserve">Taking into account the findings in the study, </w:t>
      </w:r>
      <w:r w:rsidR="00832726">
        <w:t>Python</w:t>
      </w:r>
      <w:r>
        <w:t xml:space="preserve"> is used in the development of server side application for robot car parking system visualization. </w:t>
      </w:r>
      <w:r w:rsidR="00832726">
        <w:t>The reasoning is the advantages over other mentioned programming languages – cleaner syntax without much broilerplate (compared to ASP.NET and Java) and clearer function naming (compared to PHP).</w:t>
      </w:r>
    </w:p>
    <w:p w14:paraId="4005431C" w14:textId="1ECE562A" w:rsidR="00832726" w:rsidRDefault="00832726" w:rsidP="00264FE5"/>
    <w:p w14:paraId="6CCC53F5" w14:textId="37609E3E" w:rsidR="00832726" w:rsidRDefault="00CE6A50" w:rsidP="00CE6A50">
      <w:pPr>
        <w:pStyle w:val="Heading3"/>
      </w:pPr>
      <w:r>
        <w:t>Python web framework selection</w:t>
      </w:r>
    </w:p>
    <w:p w14:paraId="42151FAF" w14:textId="77777777" w:rsidR="00CE6A50" w:rsidRDefault="00CE6A50" w:rsidP="00264FE5">
      <w:pPr>
        <w:rPr>
          <w:lang w:val="en-GB"/>
        </w:rPr>
      </w:pPr>
      <w:r>
        <w:rPr>
          <w:lang w:val="en-GB"/>
        </w:rPr>
        <w:t>Choosing the right web framework for the application can be troublesome as there are so many different frameworks available. As the application does not need much in terms of web server capabilities itself, the non full-stack frameworks will suit the best. Three of most popular ones are compared: Bottle, CherryPy and Flask.</w:t>
      </w:r>
    </w:p>
    <w:p w14:paraId="4CC93125" w14:textId="77777777" w:rsidR="00CE6A50" w:rsidRDefault="00CE6A50" w:rsidP="00264FE5">
      <w:pPr>
        <w:rPr>
          <w:lang w:val="en-GB"/>
        </w:rPr>
      </w:pPr>
    </w:p>
    <w:p w14:paraId="3A3ACB33" w14:textId="77777777" w:rsidR="00CE6A50" w:rsidRDefault="00CE6A50" w:rsidP="00CE6A50">
      <w:pPr>
        <w:pStyle w:val="Heading4"/>
        <w:rPr>
          <w:lang w:val="en-GB"/>
        </w:rPr>
      </w:pPr>
      <w:r>
        <w:rPr>
          <w:lang w:val="en-GB"/>
        </w:rPr>
        <w:t>Bottle</w:t>
      </w:r>
    </w:p>
    <w:p w14:paraId="36A75B89" w14:textId="6146291B" w:rsidR="002926E2" w:rsidRDefault="00CE6A50" w:rsidP="00CE6A50">
      <w:pPr>
        <w:rPr>
          <w:lang w:val="en-GB"/>
        </w:rPr>
      </w:pPr>
      <w:r>
        <w:rPr>
          <w:lang w:val="en-GB"/>
        </w:rPr>
        <w:t xml:space="preserve">Bottle is a lightweight Python micro web framework. It was first released on July </w:t>
      </w:r>
      <w:r w:rsidR="002926E2">
        <w:rPr>
          <w:lang w:val="en-GB"/>
        </w:rPr>
        <w:t xml:space="preserve">1 2009 by Marcel Hellkamp. It is easy to use, has built-in template engine, Support for JSON client data and can be extended with different plugins. </w:t>
      </w:r>
      <w:sdt>
        <w:sdtPr>
          <w:rPr>
            <w:lang w:val="en-GB"/>
          </w:rPr>
          <w:id w:val="971867976"/>
          <w:citation/>
        </w:sdtPr>
        <w:sdtContent>
          <w:r w:rsidR="002926E2">
            <w:rPr>
              <w:lang w:val="en-GB"/>
            </w:rPr>
            <w:fldChar w:fldCharType="begin"/>
          </w:r>
          <w:r w:rsidR="002926E2">
            <w:instrText xml:space="preserve"> CITATION Hel16 \l 1061 </w:instrText>
          </w:r>
          <w:r w:rsidR="002926E2">
            <w:rPr>
              <w:lang w:val="en-GB"/>
            </w:rPr>
            <w:fldChar w:fldCharType="separate"/>
          </w:r>
          <w:r w:rsidR="00F43F6B" w:rsidRPr="00F43F6B">
            <w:rPr>
              <w:noProof/>
            </w:rPr>
            <w:t>[5]</w:t>
          </w:r>
          <w:r w:rsidR="002926E2">
            <w:rPr>
              <w:lang w:val="en-GB"/>
            </w:rPr>
            <w:fldChar w:fldCharType="end"/>
          </w:r>
        </w:sdtContent>
      </w:sdt>
      <w:r w:rsidR="002926E2">
        <w:rPr>
          <w:lang w:val="en-GB"/>
        </w:rPr>
        <w:t xml:space="preserve"> Furthermore, Bottle has a built-in web development server and supports any WSGI capable HTTP server. Built-in web server makes it easy to develop and test the code.</w:t>
      </w:r>
    </w:p>
    <w:p w14:paraId="615F378F" w14:textId="77777777" w:rsidR="002926E2" w:rsidRDefault="002926E2" w:rsidP="00CE6A50">
      <w:pPr>
        <w:rPr>
          <w:lang w:val="en-GB"/>
        </w:rPr>
      </w:pPr>
    </w:p>
    <w:p w14:paraId="0DB3BBCD" w14:textId="77777777" w:rsidR="002926E2" w:rsidRDefault="002926E2" w:rsidP="002926E2">
      <w:pPr>
        <w:pStyle w:val="Heading4"/>
        <w:rPr>
          <w:lang w:val="en-GB"/>
        </w:rPr>
      </w:pPr>
      <w:r>
        <w:rPr>
          <w:lang w:val="en-GB"/>
        </w:rPr>
        <w:t>CherryPy</w:t>
      </w:r>
    </w:p>
    <w:p w14:paraId="51748290" w14:textId="2C5272EF" w:rsidR="002926E2" w:rsidRDefault="002926E2" w:rsidP="002926E2">
      <w:pPr>
        <w:rPr>
          <w:lang w:val="en-GB"/>
        </w:rPr>
      </w:pPr>
      <w:r>
        <w:rPr>
          <w:lang w:val="en-GB"/>
        </w:rPr>
        <w:t xml:space="preserve">CherryPy is an object-oriented web framework for Python. It has a flexible plugin system, powerful configuration system, reliable WSGI thread-pooled webserver amongst other features. CherryPy has been available over ten years and is open-source project. </w:t>
      </w:r>
      <w:sdt>
        <w:sdtPr>
          <w:rPr>
            <w:lang w:val="en-GB"/>
          </w:rPr>
          <w:id w:val="51352976"/>
          <w:citation/>
        </w:sdtPr>
        <w:sdtContent>
          <w:r>
            <w:rPr>
              <w:lang w:val="en-GB"/>
            </w:rPr>
            <w:fldChar w:fldCharType="begin"/>
          </w:r>
          <w:r>
            <w:instrText xml:space="preserve"> CITATION The15 \l 1061 </w:instrText>
          </w:r>
          <w:r>
            <w:rPr>
              <w:lang w:val="en-GB"/>
            </w:rPr>
            <w:fldChar w:fldCharType="separate"/>
          </w:r>
          <w:r w:rsidR="00F43F6B" w:rsidRPr="00F43F6B">
            <w:rPr>
              <w:noProof/>
            </w:rPr>
            <w:t>[6]</w:t>
          </w:r>
          <w:r>
            <w:rPr>
              <w:lang w:val="en-GB"/>
            </w:rPr>
            <w:fldChar w:fldCharType="end"/>
          </w:r>
        </w:sdtContent>
      </w:sdt>
    </w:p>
    <w:p w14:paraId="7BBCC1B1" w14:textId="3E657EBE" w:rsidR="00210F82" w:rsidRDefault="00210F82" w:rsidP="002926E2">
      <w:pPr>
        <w:rPr>
          <w:lang w:val="en-GB"/>
        </w:rPr>
      </w:pPr>
    </w:p>
    <w:p w14:paraId="56BC1783" w14:textId="43074371" w:rsidR="00210F82" w:rsidRDefault="00210F82" w:rsidP="00210F82">
      <w:pPr>
        <w:pStyle w:val="Heading4"/>
        <w:rPr>
          <w:lang w:val="en-GB"/>
        </w:rPr>
      </w:pPr>
      <w:r>
        <w:rPr>
          <w:lang w:val="en-GB"/>
        </w:rPr>
        <w:t>Flask</w:t>
      </w:r>
    </w:p>
    <w:p w14:paraId="5ADACD14" w14:textId="553D105D" w:rsidR="00AE3E06" w:rsidRDefault="00210F82" w:rsidP="00210F82">
      <w:pPr>
        <w:rPr>
          <w:lang w:val="en-GB"/>
        </w:rPr>
      </w:pPr>
      <w:r>
        <w:rPr>
          <w:lang w:val="en-GB"/>
        </w:rPr>
        <w:t xml:space="preserve">Flask is a micro framework for Python that is based on Wekzeug and Jinja 2. </w:t>
      </w:r>
      <w:r w:rsidR="00AE3E06">
        <w:rPr>
          <w:lang w:val="en-GB"/>
        </w:rPr>
        <w:t>Flask’s intention is to keep the framework core simple and at the same time extensible, where an extension can be added to the project when it really is needed. This makes Flask minimal and keeps points of failures low.</w:t>
      </w:r>
      <w:sdt>
        <w:sdtPr>
          <w:rPr>
            <w:lang w:val="en-GB"/>
          </w:rPr>
          <w:id w:val="1959609125"/>
          <w:citation/>
        </w:sdtPr>
        <w:sdtContent>
          <w:r w:rsidR="00AE3E06">
            <w:rPr>
              <w:lang w:val="en-GB"/>
            </w:rPr>
            <w:fldChar w:fldCharType="begin"/>
          </w:r>
          <w:r w:rsidR="00AE3E06">
            <w:instrText xml:space="preserve"> CITATION Roa13 \l 1061 </w:instrText>
          </w:r>
          <w:r w:rsidR="00AE3E06">
            <w:rPr>
              <w:lang w:val="en-GB"/>
            </w:rPr>
            <w:fldChar w:fldCharType="separate"/>
          </w:r>
          <w:r w:rsidR="00F43F6B">
            <w:rPr>
              <w:noProof/>
            </w:rPr>
            <w:t xml:space="preserve"> </w:t>
          </w:r>
          <w:r w:rsidR="00F43F6B" w:rsidRPr="00F43F6B">
            <w:rPr>
              <w:noProof/>
            </w:rPr>
            <w:t>[7]</w:t>
          </w:r>
          <w:r w:rsidR="00AE3E06">
            <w:rPr>
              <w:lang w:val="en-GB"/>
            </w:rPr>
            <w:fldChar w:fldCharType="end"/>
          </w:r>
        </w:sdtContent>
      </w:sdt>
    </w:p>
    <w:p w14:paraId="1924A2CD" w14:textId="6A5ED9D0" w:rsidR="00AE3E06" w:rsidRPr="00210F82" w:rsidRDefault="00AE3E06" w:rsidP="00210F82">
      <w:pPr>
        <w:rPr>
          <w:lang w:val="en-GB"/>
        </w:rPr>
      </w:pPr>
      <w:r>
        <w:rPr>
          <w:lang w:val="en-GB"/>
        </w:rPr>
        <w:lastRenderedPageBreak/>
        <w:t xml:space="preserve">All of the three aforementioned web frameworks provide similar functionality keeping the application simple without adding any unnecessary overhead. For the application, Bottle was a framework to be chosen. The reasoning was the subjective ease of starting and clearness of documentation by author. </w:t>
      </w:r>
    </w:p>
    <w:p w14:paraId="5D415620" w14:textId="77777777" w:rsidR="00264FE5" w:rsidRDefault="00264FE5" w:rsidP="00264FE5">
      <w:pPr>
        <w:pStyle w:val="Heading2"/>
      </w:pPr>
      <w:bookmarkStart w:id="19" w:name="_Toc448427530"/>
      <w:r>
        <w:t>Data object transmitting standards</w:t>
      </w:r>
      <w:bookmarkEnd w:id="19"/>
    </w:p>
    <w:p w14:paraId="2E9203AF" w14:textId="2B3D22C2" w:rsidR="00264FE5" w:rsidRDefault="00264FE5" w:rsidP="00264FE5">
      <w:r>
        <w:t xml:space="preserve">The traffic between client and server in the discussed web application in this thesis will, in majority of times, be by asynchronous calls. AJAX </w:t>
      </w:r>
      <w:sdt>
        <w:sdtPr>
          <w:id w:val="-507989767"/>
          <w:citation/>
        </w:sdtPr>
        <w:sdtEndPr/>
        <w:sdtContent>
          <w:r>
            <w:fldChar w:fldCharType="begin"/>
          </w:r>
          <w:r>
            <w:rPr>
              <w:lang w:val="en-US"/>
            </w:rPr>
            <w:instrText xml:space="preserve"> CITATION Gar05 \l 1033 </w:instrText>
          </w:r>
          <w:r>
            <w:fldChar w:fldCharType="separate"/>
          </w:r>
          <w:r w:rsidR="00F43F6B" w:rsidRPr="00F43F6B">
            <w:rPr>
              <w:noProof/>
              <w:lang w:val="en-US"/>
            </w:rPr>
            <w:t>[8]</w:t>
          </w:r>
          <w:r>
            <w:fldChar w:fldCharType="end"/>
          </w:r>
        </w:sdtContent>
      </w:sdt>
      <w:r w:rsidR="00832726">
        <w:t xml:space="preserve"> </w:t>
      </w:r>
      <w:r>
        <w:t>standard will be used to accomplish that. There raises a dilemma, which kind of data object transmitting standard to use in this process. The ones under review are the two most popular, XML and JSON.</w:t>
      </w:r>
    </w:p>
    <w:p w14:paraId="32A4264B" w14:textId="77777777" w:rsidR="00264FE5" w:rsidRDefault="00264FE5" w:rsidP="00264FE5">
      <w:r>
        <w:t>XML (The Extensible Markup Language) is considered the ‘holy grail’ of computing for its universal data representation format. The priorities when designing the languages were simplicity and human readability. It is primarily used for Remote Procedure Calls. XML does not have any pre-defined tag sets – everything can be configured by user. An example of an object in XML is provided in figure 1.</w:t>
      </w:r>
    </w:p>
    <w:p w14:paraId="5E5DDD4B" w14:textId="77777777" w:rsidR="00264FE5" w:rsidRDefault="00264FE5" w:rsidP="00264FE5"/>
    <w:p w14:paraId="51FF5C1D" w14:textId="77777777" w:rsidR="00264FE5" w:rsidRPr="001C7477" w:rsidRDefault="00264FE5" w:rsidP="00264FE5">
      <w:pPr>
        <w:pStyle w:val="Koodinide"/>
        <w:rPr>
          <w:lang w:val="en-GB"/>
        </w:rPr>
      </w:pPr>
      <w:r w:rsidRPr="001C7477">
        <w:rPr>
          <w:lang w:val="en-GB"/>
        </w:rPr>
        <w:t>&lt;person&gt;</w:t>
      </w:r>
    </w:p>
    <w:p w14:paraId="4C7DA485" w14:textId="77777777" w:rsidR="00264FE5" w:rsidRPr="001C7477" w:rsidRDefault="00264FE5" w:rsidP="00264FE5">
      <w:pPr>
        <w:pStyle w:val="Koodinide"/>
        <w:rPr>
          <w:lang w:val="en-GB"/>
        </w:rPr>
      </w:pPr>
      <w:r>
        <w:rPr>
          <w:lang w:val="en-GB"/>
        </w:rPr>
        <w:tab/>
      </w:r>
      <w:r w:rsidRPr="001C7477">
        <w:rPr>
          <w:lang w:val="en-GB"/>
        </w:rPr>
        <w:t>&lt;firstname&gt;Suido&lt;/firstname&gt;</w:t>
      </w:r>
    </w:p>
    <w:p w14:paraId="0B1D4FF2" w14:textId="77777777" w:rsidR="00264FE5" w:rsidRPr="001C7477" w:rsidRDefault="00264FE5" w:rsidP="00264FE5">
      <w:pPr>
        <w:pStyle w:val="Koodinide"/>
        <w:tabs>
          <w:tab w:val="right" w:pos="8743"/>
        </w:tabs>
        <w:rPr>
          <w:lang w:val="en-GB"/>
        </w:rPr>
      </w:pPr>
      <w:r>
        <w:rPr>
          <w:lang w:val="en-GB"/>
        </w:rPr>
        <w:tab/>
      </w:r>
      <w:r w:rsidRPr="001C7477">
        <w:rPr>
          <w:lang w:val="en-GB"/>
        </w:rPr>
        <w:t>&lt;lastname&gt;Valli&lt;/lastname&gt;</w:t>
      </w:r>
      <w:r>
        <w:rPr>
          <w:lang w:val="en-GB"/>
        </w:rPr>
        <w:tab/>
      </w:r>
    </w:p>
    <w:p w14:paraId="7E90B148" w14:textId="77777777" w:rsidR="00264FE5" w:rsidRDefault="00264FE5" w:rsidP="00264FE5">
      <w:pPr>
        <w:pStyle w:val="Koodinide"/>
        <w:rPr>
          <w:lang w:val="en-GB"/>
        </w:rPr>
      </w:pPr>
      <w:r w:rsidRPr="001C7477">
        <w:rPr>
          <w:lang w:val="en-GB"/>
        </w:rPr>
        <w:t>&lt;/person&gt;</w:t>
      </w:r>
    </w:p>
    <w:p w14:paraId="0FEE041B" w14:textId="77777777" w:rsidR="00264FE5" w:rsidRDefault="00264FE5" w:rsidP="00264FE5">
      <w:pPr>
        <w:rPr>
          <w:lang w:val="en-GB" w:eastAsia="en-US"/>
        </w:rPr>
      </w:pPr>
      <w:r>
        <w:rPr>
          <w:b/>
          <w:lang w:val="en-GB" w:eastAsia="en-US"/>
        </w:rPr>
        <w:t xml:space="preserve">Figure 1. </w:t>
      </w:r>
      <w:r>
        <w:rPr>
          <w:lang w:val="en-GB" w:eastAsia="en-US"/>
        </w:rPr>
        <w:t>Example of XML object.</w:t>
      </w:r>
    </w:p>
    <w:p w14:paraId="3920377B" w14:textId="77777777" w:rsidR="00264FE5" w:rsidRDefault="00264FE5" w:rsidP="00264FE5">
      <w:pPr>
        <w:rPr>
          <w:lang w:val="en-GB" w:eastAsia="en-US"/>
        </w:rPr>
      </w:pPr>
    </w:p>
    <w:p w14:paraId="23FD41F3" w14:textId="77777777" w:rsidR="00264FE5" w:rsidRDefault="00264FE5" w:rsidP="00264FE5">
      <w:r>
        <w:t>JSON is designed to be human readable and easily parsed and used by computers. JSON is directly supported inside JavaScript. JSON is estimated to parse up to hundred times faster than XML. The disadvantages over XML include lack of namespace support, lack of input validation and extensibility drawbacks. An example of an object in JSON is provided in figure 2.</w:t>
      </w:r>
    </w:p>
    <w:p w14:paraId="45D7E011" w14:textId="77777777" w:rsidR="00264FE5" w:rsidRPr="001C7477" w:rsidRDefault="00264FE5" w:rsidP="00264FE5">
      <w:pPr>
        <w:pStyle w:val="Koodinide"/>
        <w:rPr>
          <w:lang w:val="en-GB"/>
        </w:rPr>
      </w:pPr>
      <w:r w:rsidRPr="001C7477">
        <w:rPr>
          <w:lang w:val="en-GB"/>
        </w:rPr>
        <w:t>{</w:t>
      </w:r>
    </w:p>
    <w:p w14:paraId="05BBCF62" w14:textId="77777777" w:rsidR="00264FE5" w:rsidRPr="001C7477" w:rsidRDefault="00264FE5" w:rsidP="00264FE5">
      <w:pPr>
        <w:pStyle w:val="Koodinide"/>
        <w:rPr>
          <w:lang w:val="en-GB"/>
        </w:rPr>
      </w:pPr>
      <w:r w:rsidRPr="001C7477">
        <w:rPr>
          <w:lang w:val="en-GB"/>
        </w:rPr>
        <w:t>“firstname”: “Suido”,</w:t>
      </w:r>
    </w:p>
    <w:p w14:paraId="110FA8F6" w14:textId="77777777" w:rsidR="00264FE5" w:rsidRPr="001C7477" w:rsidRDefault="00264FE5" w:rsidP="00264FE5">
      <w:pPr>
        <w:pStyle w:val="Koodinide"/>
        <w:rPr>
          <w:lang w:val="en-GB"/>
        </w:rPr>
      </w:pPr>
      <w:r w:rsidRPr="001C7477">
        <w:rPr>
          <w:lang w:val="en-GB"/>
        </w:rPr>
        <w:t>“lastname”: “Valli”</w:t>
      </w:r>
    </w:p>
    <w:p w14:paraId="20D1AE59" w14:textId="77777777" w:rsidR="00264FE5" w:rsidRPr="001C7477" w:rsidRDefault="00264FE5" w:rsidP="00264FE5">
      <w:pPr>
        <w:pStyle w:val="Koodinide"/>
        <w:rPr>
          <w:lang w:val="en-GB"/>
        </w:rPr>
      </w:pPr>
      <w:r w:rsidRPr="001C7477">
        <w:rPr>
          <w:lang w:val="en-GB"/>
        </w:rPr>
        <w:t>}</w:t>
      </w:r>
      <w:r w:rsidRPr="001C7477">
        <w:rPr>
          <w:lang w:val="en-GB"/>
        </w:rPr>
        <w:cr/>
      </w:r>
    </w:p>
    <w:p w14:paraId="271A6307" w14:textId="77777777" w:rsidR="00264FE5" w:rsidRPr="001C7477" w:rsidRDefault="00264FE5" w:rsidP="00264FE5">
      <w:pPr>
        <w:rPr>
          <w:lang w:val="en-GB" w:eastAsia="en-US"/>
        </w:rPr>
      </w:pPr>
      <w:r>
        <w:rPr>
          <w:b/>
          <w:lang w:val="en-GB" w:eastAsia="en-US"/>
        </w:rPr>
        <w:t xml:space="preserve">Figure 2. </w:t>
      </w:r>
      <w:r>
        <w:rPr>
          <w:lang w:val="en-GB" w:eastAsia="en-US"/>
        </w:rPr>
        <w:t>Example of JSON object.</w:t>
      </w:r>
    </w:p>
    <w:p w14:paraId="3A55BD17" w14:textId="20E876B7" w:rsidR="00264FE5" w:rsidRDefault="00264FE5" w:rsidP="00264FE5">
      <w:r>
        <w:t xml:space="preserve">From the study </w:t>
      </w:r>
      <w:sdt>
        <w:sdtPr>
          <w:id w:val="-1522550143"/>
          <w:citation/>
        </w:sdtPr>
        <w:sdtEndPr/>
        <w:sdtContent>
          <w:r>
            <w:fldChar w:fldCharType="begin"/>
          </w:r>
          <w:r>
            <w:rPr>
              <w:lang w:val="en-US"/>
            </w:rPr>
            <w:instrText xml:space="preserve"> CITATION Nur09 \l 1033 </w:instrText>
          </w:r>
          <w:r>
            <w:fldChar w:fldCharType="separate"/>
          </w:r>
          <w:r w:rsidR="00F43F6B" w:rsidRPr="00F43F6B">
            <w:rPr>
              <w:noProof/>
              <w:lang w:val="en-US"/>
            </w:rPr>
            <w:t>[9]</w:t>
          </w:r>
          <w:r>
            <w:fldChar w:fldCharType="end"/>
          </w:r>
        </w:sdtContent>
      </w:sdt>
      <w:r>
        <w:t xml:space="preserve"> it can be concluded that sending data in JSON encoding is in general faster than sending it in XML encoding. On the other hand, the transmission times of XML are lower when fever objects are transmitted. As for the fact that sending and parsing JSON data is generally faster than doing the same with XML data and that JSON is natively supported in JavaScript, JSON will be used in the thesis project for transmitting data objects between client application and server.</w:t>
      </w:r>
    </w:p>
    <w:p w14:paraId="47897B4A" w14:textId="77777777" w:rsidR="00264FE5" w:rsidRPr="00264FE5" w:rsidRDefault="00264FE5" w:rsidP="00264FE5">
      <w:pPr>
        <w:rPr>
          <w:lang w:val="en-GB"/>
        </w:rPr>
      </w:pPr>
    </w:p>
    <w:p w14:paraId="571A7A55" w14:textId="79327C52" w:rsidR="00264FE5" w:rsidRDefault="00264FE5" w:rsidP="00264FE5">
      <w:pPr>
        <w:pStyle w:val="Heading2"/>
      </w:pPr>
      <w:r>
        <w:t>Client side platform selection</w:t>
      </w:r>
    </w:p>
    <w:p w14:paraId="4D1194B5" w14:textId="77777777" w:rsidR="00264FE5" w:rsidRDefault="00264FE5" w:rsidP="00264FE5">
      <w:r>
        <w:t xml:space="preserve">There are quite a lot web technologies in use to make a graphic animation. Three of the biggest are Flash, Java and combination of HTML5, CSS3 and JavaScript. </w:t>
      </w:r>
    </w:p>
    <w:p w14:paraId="3682B8B9" w14:textId="641A93E7" w:rsidR="00264FE5" w:rsidRDefault="00264FE5" w:rsidP="00264FE5">
      <w:r>
        <w:t xml:space="preserve">Adobe Flash, formerly known as Macromedia Flash and Shockwave Flash, is a platform for creating rich Internet applications, usually used for development of Web-based games and interactive tools. Flash Player plugin is required for Flash content to work as it runs as a </w:t>
      </w:r>
      <w:r>
        <w:lastRenderedPageBreak/>
        <w:t xml:space="preserve">client-side sandboxed virtual machine </w:t>
      </w:r>
      <w:sdt>
        <w:sdtPr>
          <w:id w:val="-1452462157"/>
          <w:citation/>
        </w:sdtPr>
        <w:sdtEndPr/>
        <w:sdtContent>
          <w:r>
            <w:fldChar w:fldCharType="begin"/>
          </w:r>
          <w:r>
            <w:rPr>
              <w:lang w:val="en-US"/>
            </w:rPr>
            <w:instrText xml:space="preserve"> CITATION SRe15 \l 1033 </w:instrText>
          </w:r>
          <w:r>
            <w:fldChar w:fldCharType="separate"/>
          </w:r>
          <w:r w:rsidR="00F43F6B" w:rsidRPr="00F43F6B">
            <w:rPr>
              <w:noProof/>
              <w:lang w:val="en-US"/>
            </w:rPr>
            <w:t>[10]</w:t>
          </w:r>
          <w:r>
            <w:fldChar w:fldCharType="end"/>
          </w:r>
        </w:sdtContent>
      </w:sdt>
      <w:r>
        <w:t xml:space="preserve">. Downside of Flash is the fact that it is proprietary technology. </w:t>
      </w:r>
    </w:p>
    <w:p w14:paraId="4FF56A4C" w14:textId="0C29E21A" w:rsidR="00264FE5" w:rsidRDefault="00264FE5" w:rsidP="00264FE5">
      <w:r>
        <w:t xml:space="preserve">Java is a powerful development platform. In Web browsers, Java runs in sandboxed virtual machine. For that fact, Java applets are theoretically platform-independent. The problem with Java is its need for the plugin and the fact that different applications may need different versions of the plugin. Furthermore, the initialization of the applet can be long. Also, there are serious security issues, due to what Java applets are not executed automatically in Web browsers anymore </w:t>
      </w:r>
      <w:sdt>
        <w:sdtPr>
          <w:id w:val="924224726"/>
          <w:citation/>
        </w:sdtPr>
        <w:sdtEndPr/>
        <w:sdtContent>
          <w:r>
            <w:fldChar w:fldCharType="begin"/>
          </w:r>
          <w:r>
            <w:rPr>
              <w:lang w:val="en-US"/>
            </w:rPr>
            <w:instrText xml:space="preserve"> CITATION NGa15 \l 1033 </w:instrText>
          </w:r>
          <w:r>
            <w:fldChar w:fldCharType="separate"/>
          </w:r>
          <w:r w:rsidR="00F43F6B" w:rsidRPr="00F43F6B">
            <w:rPr>
              <w:noProof/>
              <w:lang w:val="en-US"/>
            </w:rPr>
            <w:t>[11]</w:t>
          </w:r>
          <w:r>
            <w:fldChar w:fldCharType="end"/>
          </w:r>
        </w:sdtContent>
      </w:sdt>
      <w:r>
        <w:t>.</w:t>
      </w:r>
    </w:p>
    <w:p w14:paraId="14FBBE54" w14:textId="49764960" w:rsidR="00264FE5" w:rsidRDefault="00264FE5" w:rsidP="00264FE5">
      <w:r>
        <w:t xml:space="preserve"> HTML5, CSS3 and JavaScript (from here on abbreviated to HTML5) provide open source alternative to Java and Flash. HTML5 is used provide static content, CSS3 to style the said content and JavaScript is used to make the content dynamic. As HTML5 is supported by all major browsers without plugin, the users do not have to be worried about security risks. One potential disadvantage of HTML5 would be the different interpretation of the standards by different browsers, but these could be easily overcome with some JavaScript libraries, for example jQuery. The main disadvantage of HTML5 is the relative ease to see the source code. As this thesis is in public domain, this fact is not accounted when choosing the web technologies. As mobile devices have much more interaction channels than traditional network channel, there are new ways for untrusted data to enter mobile devices. When this data is executed, there could be serious consequences. Solutions like PhoneGap are developed to fix the issue. </w:t>
      </w:r>
      <w:sdt>
        <w:sdtPr>
          <w:id w:val="1195883696"/>
          <w:citation/>
        </w:sdtPr>
        <w:sdtEndPr/>
        <w:sdtContent>
          <w:r>
            <w:fldChar w:fldCharType="begin"/>
          </w:r>
          <w:r>
            <w:rPr>
              <w:lang w:val="en-US"/>
            </w:rPr>
            <w:instrText xml:space="preserve"> CITATION Tri14 \l 1033 </w:instrText>
          </w:r>
          <w:r>
            <w:fldChar w:fldCharType="separate"/>
          </w:r>
          <w:r w:rsidR="00F43F6B" w:rsidRPr="00F43F6B">
            <w:rPr>
              <w:noProof/>
              <w:lang w:val="en-US"/>
            </w:rPr>
            <w:t>[12]</w:t>
          </w:r>
          <w:r>
            <w:fldChar w:fldCharType="end"/>
          </w:r>
        </w:sdtContent>
      </w:sdt>
    </w:p>
    <w:p w14:paraId="18C15264" w14:textId="77777777" w:rsidR="00264FE5" w:rsidRDefault="00264FE5" w:rsidP="00264FE5">
      <w:r>
        <w:t>As the main reason the web application approach for visualization was chosen was the application to run seamlessly on any number of devices, Java and Flash are ruled out mostly because of their plugin requirement, but also for the fact that they are morally old technologies and, as use of them decreases steadily, they might not be supported soon. The technology used for making the visualization application is HTML5 technology stack: HTML5, JavaScript and CSS3</w:t>
      </w:r>
    </w:p>
    <w:p w14:paraId="4B8290CE" w14:textId="77777777" w:rsidR="00264FE5" w:rsidRDefault="00264FE5" w:rsidP="00264FE5">
      <w:pPr>
        <w:pStyle w:val="Heading3"/>
        <w:rPr>
          <w:lang w:val="en-GB"/>
        </w:rPr>
      </w:pPr>
      <w:r>
        <w:rPr>
          <w:lang w:val="en-GB"/>
        </w:rPr>
        <w:t>JavaScript Libraries</w:t>
      </w:r>
    </w:p>
    <w:p w14:paraId="6AFA1DCD" w14:textId="77777777" w:rsidR="00264FE5" w:rsidRDefault="00264FE5" w:rsidP="00264FE5">
      <w:r>
        <w:t xml:space="preserve">JavaScript as a language is very extensive and right now, the language that web programmers use. For visualization, one could start from scratch and invent the logic behind the animation him/herself. This approach is prone to errors and very time exhausting. As there are plenty of different graphics frameworks written on top of JavaScript, it would be wise to study the options and choose the most suitable one. </w:t>
      </w:r>
    </w:p>
    <w:p w14:paraId="1856420D" w14:textId="70F540A9" w:rsidR="00264FE5" w:rsidRDefault="00264FE5" w:rsidP="00264FE5">
      <w:r>
        <w:t xml:space="preserve">Ten different options will be studied and best suited for the purpose is chosen. </w:t>
      </w:r>
      <w:sdt>
        <w:sdtPr>
          <w:id w:val="560294999"/>
          <w:citation/>
        </w:sdtPr>
        <w:sdtEndPr/>
        <w:sdtContent>
          <w:r>
            <w:fldChar w:fldCharType="begin"/>
          </w:r>
          <w:r>
            <w:rPr>
              <w:lang w:val="en-US"/>
            </w:rPr>
            <w:instrText xml:space="preserve"> CITATION AIR14 \l 1033 </w:instrText>
          </w:r>
          <w:r>
            <w:fldChar w:fldCharType="separate"/>
          </w:r>
          <w:r w:rsidR="00F43F6B" w:rsidRPr="00F43F6B">
            <w:rPr>
              <w:noProof/>
              <w:lang w:val="en-US"/>
            </w:rPr>
            <w:t>[13]</w:t>
          </w:r>
          <w:r>
            <w:fldChar w:fldCharType="end"/>
          </w:r>
        </w:sdtContent>
      </w:sdt>
    </w:p>
    <w:p w14:paraId="4030BAE0" w14:textId="77777777" w:rsidR="00264FE5" w:rsidRDefault="00264FE5" w:rsidP="00264FE5">
      <w:r>
        <w:t xml:space="preserve">CAAT (Canvas Advanced Animation Toolkit) is a 2D director based scene graph renderer. CAAT has a chance to have multiple instances as you can have unlimited number of directors for each web page. It is very diverse toolkit with unlimited number of timelines and actors. CAAT has abstracted input system and it does resource management and preloading. Disadvantages of CAAT is that it was last updated over two years ago and it does not have a community behind it. </w:t>
      </w:r>
    </w:p>
    <w:p w14:paraId="287DE829" w14:textId="77777777" w:rsidR="00264FE5" w:rsidRDefault="00264FE5" w:rsidP="00264FE5">
      <w:r>
        <w:t xml:space="preserve">CakeJS is a scene graph library written in JavaScript meant for HTML5 canvas tags. It has animation timelines and it supports mouse events. It does not support easy resizing of application in different screen sizes and aspect ratios. Furthermore, this project has been archived. </w:t>
      </w:r>
    </w:p>
    <w:p w14:paraId="01403CFF" w14:textId="77777777" w:rsidR="00264FE5" w:rsidRDefault="00264FE5" w:rsidP="00264FE5">
      <w:r>
        <w:t xml:space="preserve">Canvas Engine is a library for easily creating games in HTML5 Canvas. It works on modern browsers and also smartphones. The scenes can be structured and preloaded. In addition, Canvas Engine has a model for handling server-side events to develop a multiplayer game. </w:t>
      </w:r>
      <w:r>
        <w:lastRenderedPageBreak/>
        <w:t xml:space="preserve">Although Canvas Engine is meant for building games, it is also suitable for the purpose of robot car parking system visualization and simulation. The main disadvantage is the smallness of community and the fact that Canvas Engine has not been updated for over a year. </w:t>
      </w:r>
    </w:p>
    <w:p w14:paraId="1870BCC9" w14:textId="77777777" w:rsidR="00264FE5" w:rsidRDefault="00264FE5" w:rsidP="00264FE5">
      <w:r>
        <w:t xml:space="preserve">ChesterGL (Chester Game Library) focuses on ease of use and performance. It supports a simple scene graph. It has time based actions, different shaders (for WebGL) and batched sprites. The disadvantage of ChesterGL is smallness of community and infrequent updates, lastly updated 2 years ago. </w:t>
      </w:r>
    </w:p>
    <w:p w14:paraId="38071CB3" w14:textId="77777777" w:rsidR="00264FE5" w:rsidRDefault="00264FE5" w:rsidP="00264FE5">
      <w:r>
        <w:t xml:space="preserve">Cocos2d-JS is a game engine for web and native games. It has high performance, has modern JavaScript API, full platform without needing plugins. Furthermore, there is a capability to test and debug the developed application on the browsers before pushing them to target device. It has vast API including transitions, events, persistence et cetera. Cocos2d-JS is a good candidate for the JavaScript library to be used in the thesis practical work. </w:t>
      </w:r>
    </w:p>
    <w:p w14:paraId="03E4CE6B" w14:textId="77777777" w:rsidR="00264FE5" w:rsidRDefault="00264FE5" w:rsidP="00264FE5">
      <w:r>
        <w:t>Construct 2 is designed for creating 2D applications rapidly. It is very high level framework. Construct 2 is not open source nor free as majority of other libraries discussed in this thesis. The major difference of Construct 2 is that it does not require any coding – the primary method of programming is through the event sheets. As Construct 2 is not free and there can be issues interfacing with server that cannot be issued inside the event sheets environment, it is not suitable for the purpose of the application developed in thesis.</w:t>
      </w:r>
    </w:p>
    <w:p w14:paraId="7BCF9052" w14:textId="77777777" w:rsidR="00264FE5" w:rsidRDefault="00264FE5" w:rsidP="00264FE5">
      <w:r>
        <w:t xml:space="preserve">Crafty is a flexible 2D framework for JavaScript games. It can either use Canvas or DOM, it has sprite map support and collision detection. It is also lightweight framework and open source. Furthermore, it is actively developed and has active community. All in all, Crafty is a considerable candidate, taking into account the requirements of the application developed. </w:t>
      </w:r>
    </w:p>
    <w:p w14:paraId="64E0957E" w14:textId="77777777" w:rsidR="00264FE5" w:rsidRDefault="00264FE5" w:rsidP="00264FE5">
      <w:r>
        <w:t xml:space="preserve">EaselJS is a 2D graphics engine which supports objects nesting and has mouse interaction model. It uses familiar approach for developers which should make it easy to work with. EaselJS is frequently used in making HTML advertisements. ImpactJS is a 2D and isometric HTML5 graphics engine. Tit supports real time multi user application and implements a scene graph based architecture. It has a built in physics module. </w:t>
      </w:r>
    </w:p>
    <w:p w14:paraId="16D3FEC8" w14:textId="77777777" w:rsidR="00264FE5" w:rsidRDefault="00264FE5" w:rsidP="00264FE5">
      <w:r>
        <w:t xml:space="preserve">ImpactJS is a considerable framework to use for the application, as it allows creating in addition to two-dimensional scenes isometric scenes, which can be beneficial for understandability of algorithm workings. </w:t>
      </w:r>
    </w:p>
    <w:p w14:paraId="5DE209BC" w14:textId="77777777" w:rsidR="00264FE5" w:rsidRDefault="00264FE5" w:rsidP="00264FE5">
      <w:r>
        <w:t xml:space="preserve">Phaser is a free 2D game framework that supports Canvas and WebGL rendering. It uses Pixi.js internally for rendering. Phaser can automatically switch between Canvas and WebGL rendering, according to the available technologies in the device. Phaser can use JSON and XML for asynchronous calls, it supports inputs from mouse, touch screen, keyboard. Furthermore, with Phaser has built-in Scale Manager which allows developer to scale the application to fit any size screen. Phaser is actively developed and has active community. </w:t>
      </w:r>
    </w:p>
    <w:p w14:paraId="20D83F97" w14:textId="26F302F2" w:rsidR="00264FE5" w:rsidRDefault="00264FE5" w:rsidP="00264FE5">
      <w:r>
        <w:t>Although there are plenty of good candidates in the 10 reviewed libraries, the author chose Phaser as it has the most useful features needed for the development of parking system visualization built in. For example, it can use JSON or XML data without any further libraries or development on programmer part</w:t>
      </w:r>
      <w:r w:rsidR="00C96B83">
        <w:t>.</w:t>
      </w:r>
    </w:p>
    <w:p w14:paraId="53C4BA9B" w14:textId="3983C92A" w:rsidR="00C96B83" w:rsidRPr="00264FE5" w:rsidRDefault="00C96B83" w:rsidP="00264FE5">
      <w:pPr>
        <w:rPr>
          <w:lang w:val="en-GB"/>
        </w:rPr>
      </w:pPr>
      <w:r>
        <w:t xml:space="preserve">In the early stages of development it came apparent that </w:t>
      </w:r>
      <w:r w:rsidR="00E33175">
        <w:t xml:space="preserve">the chosen framework is not the best choice for developing an application specified by requirements mentioned in chapter 3.2. The problem is that as Phaser is meant to develop games, there is no way to give instructions where one object has to be on specified frame. After considering alternatives, </w:t>
      </w:r>
      <w:r w:rsidR="00E33175">
        <w:lastRenderedPageBreak/>
        <w:t>author ditched the additional layer of 2D framework and used vanilla JS and jQuery to construct a working visualization on HTML5 canvas element.</w:t>
      </w:r>
    </w:p>
    <w:p w14:paraId="4AA14B3F" w14:textId="2009A3FF" w:rsidR="005268D3" w:rsidRDefault="00264FE5">
      <w:pPr>
        <w:pStyle w:val="Heading1"/>
      </w:pPr>
      <w:r>
        <w:lastRenderedPageBreak/>
        <w:t>Application overview</w:t>
      </w:r>
    </w:p>
    <w:p w14:paraId="111D42F0" w14:textId="227E87F0" w:rsidR="001546FE" w:rsidRDefault="00264FE5" w:rsidP="001546FE">
      <w:pPr>
        <w:pStyle w:val="Heading2"/>
      </w:pPr>
      <w:r>
        <w:t>Application flow</w:t>
      </w:r>
    </w:p>
    <w:p w14:paraId="6B31C146" w14:textId="3DFA5C4D" w:rsidR="00EC26ED" w:rsidRDefault="00EC26ED" w:rsidP="00EC26ED">
      <w:pPr>
        <w:pStyle w:val="Heading3"/>
        <w:rPr>
          <w:lang w:val="en-GB"/>
        </w:rPr>
      </w:pPr>
      <w:r>
        <w:rPr>
          <w:lang w:val="en-GB"/>
        </w:rPr>
        <w:t>Rendering the index page</w:t>
      </w:r>
    </w:p>
    <w:p w14:paraId="48B3C878" w14:textId="697F79E6" w:rsidR="00EC26ED" w:rsidRDefault="00EC26ED" w:rsidP="00EC26ED">
      <w:pPr>
        <w:rPr>
          <w:lang w:val="en-GB"/>
        </w:rPr>
      </w:pPr>
      <w:r>
        <w:rPr>
          <w:lang w:val="en-GB"/>
        </w:rPr>
        <w:t xml:space="preserve">Application starts by user going to the index page of application web page. For development process, it is </w:t>
      </w:r>
      <w:hyperlink r:id="rId11" w:history="1">
        <w:r w:rsidRPr="00AF674A">
          <w:rPr>
            <w:rStyle w:val="Hyperlink"/>
            <w:lang w:val="en-GB"/>
          </w:rPr>
          <w:t>http://localhost:8080</w:t>
        </w:r>
      </w:hyperlink>
      <w:r>
        <w:rPr>
          <w:lang w:val="en-GB"/>
        </w:rPr>
        <w:t xml:space="preserve">. Upon arrival to the page, the web server will return the index page template. Next AJAX call is made to /Route/GetRouteList page of server to retrieve the available parking lot instructions. </w:t>
      </w:r>
    </w:p>
    <w:p w14:paraId="1BDC25E8" w14:textId="577818B0" w:rsidR="00EC26ED" w:rsidRDefault="00EC26ED" w:rsidP="00EC26ED">
      <w:pPr>
        <w:pStyle w:val="Heading3"/>
        <w:rPr>
          <w:lang w:val="en-GB"/>
        </w:rPr>
      </w:pPr>
      <w:r>
        <w:rPr>
          <w:lang w:val="en-GB"/>
        </w:rPr>
        <w:t>Choosing the instruction</w:t>
      </w:r>
    </w:p>
    <w:p w14:paraId="355801D0" w14:textId="7E096CA9" w:rsidR="00EC26ED" w:rsidRDefault="00EC26ED" w:rsidP="00EC26ED">
      <w:pPr>
        <w:rPr>
          <w:lang w:val="en-GB"/>
        </w:rPr>
      </w:pPr>
      <w:r>
        <w:rPr>
          <w:lang w:val="en-GB"/>
        </w:rPr>
        <w:t xml:space="preserve">When the available parking lot instructions have been retrieved, user can choose the parking lot instruction of what they want to see the simulation of. </w:t>
      </w:r>
      <w:r w:rsidR="005F73E8">
        <w:rPr>
          <w:lang w:val="en-GB"/>
        </w:rPr>
        <w:t>When an instruction gets chosen, the client makes two AJAX calls to server. Firstly, to /Route/&lt;routeNr&gt;/Layout to get the layout of the said parking lot. Second AJAX call is made to /Route/routeNr/Instructions to get the instruction steps for the parking lot.</w:t>
      </w:r>
    </w:p>
    <w:p w14:paraId="4A9A9331" w14:textId="5DD06A19" w:rsidR="005F73E8" w:rsidRDefault="005F73E8" w:rsidP="005F73E8">
      <w:pPr>
        <w:pStyle w:val="Heading4"/>
        <w:rPr>
          <w:lang w:val="en-GB"/>
        </w:rPr>
      </w:pPr>
      <w:r>
        <w:rPr>
          <w:lang w:val="en-GB"/>
        </w:rPr>
        <w:t>Retrieving parking lot layout.</w:t>
      </w:r>
    </w:p>
    <w:p w14:paraId="1F832C4F" w14:textId="139F9844" w:rsidR="005F73E8" w:rsidRDefault="005F73E8" w:rsidP="005F73E8">
      <w:pPr>
        <w:rPr>
          <w:lang w:val="en-GB"/>
        </w:rPr>
      </w:pPr>
      <w:r>
        <w:rPr>
          <w:lang w:val="en-GB"/>
        </w:rPr>
        <w:t xml:space="preserve">Upon server getting a request to return parking lot layout, it calls getParkingLayout(route) method. Route is an object that is returned by method getRoute(filename). </w:t>
      </w:r>
    </w:p>
    <w:p w14:paraId="6CA11A87" w14:textId="2B8B532E" w:rsidR="005F73E8" w:rsidRDefault="005F73E8" w:rsidP="005F73E8">
      <w:pPr>
        <w:rPr>
          <w:lang w:val="en-GB"/>
        </w:rPr>
      </w:pPr>
      <w:r>
        <w:rPr>
          <w:lang w:val="en-GB"/>
        </w:rPr>
        <w:t>getRoute(filename) reads the file with the name given in method argument and returns Route class object. Route class object consists of three parts:</w:t>
      </w:r>
    </w:p>
    <w:p w14:paraId="1B02CF39" w14:textId="22963DCB" w:rsidR="005F73E8" w:rsidRDefault="005F73E8" w:rsidP="005F73E8">
      <w:pPr>
        <w:pStyle w:val="ListParagraph"/>
        <w:numPr>
          <w:ilvl w:val="0"/>
          <w:numId w:val="78"/>
        </w:numPr>
        <w:rPr>
          <w:lang w:val="en-GB"/>
        </w:rPr>
      </w:pPr>
      <w:r>
        <w:rPr>
          <w:lang w:val="en-GB"/>
        </w:rPr>
        <w:t>lotSize, which is an array with two values – number of parking spaces in parking lot vertically and horizontally</w:t>
      </w:r>
    </w:p>
    <w:p w14:paraId="3C764837" w14:textId="6A45D262" w:rsidR="005F73E8" w:rsidRDefault="00410EA4" w:rsidP="005F73E8">
      <w:pPr>
        <w:pStyle w:val="ListParagraph"/>
        <w:numPr>
          <w:ilvl w:val="0"/>
          <w:numId w:val="78"/>
        </w:numPr>
        <w:rPr>
          <w:lang w:val="en-GB"/>
        </w:rPr>
      </w:pPr>
      <w:r>
        <w:rPr>
          <w:lang w:val="en-GB"/>
        </w:rPr>
        <w:t>l</w:t>
      </w:r>
      <w:r w:rsidR="005F73E8">
        <w:rPr>
          <w:lang w:val="en-GB"/>
        </w:rPr>
        <w:t>otLayo</w:t>
      </w:r>
      <w:r>
        <w:rPr>
          <w:lang w:val="en-GB"/>
        </w:rPr>
        <w:t>u</w:t>
      </w:r>
      <w:r w:rsidR="005F73E8">
        <w:rPr>
          <w:lang w:val="en-GB"/>
        </w:rPr>
        <w:t>t, which is a two-dimensional array that holds the parking space’s state (to which directions is it able to move from this parking space)</w:t>
      </w:r>
    </w:p>
    <w:p w14:paraId="117D3C9A" w14:textId="51417E3B" w:rsidR="005F73E8" w:rsidRDefault="00410EA4" w:rsidP="005F73E8">
      <w:pPr>
        <w:pStyle w:val="ListParagraph"/>
        <w:numPr>
          <w:ilvl w:val="0"/>
          <w:numId w:val="78"/>
        </w:numPr>
        <w:rPr>
          <w:lang w:val="en-GB"/>
        </w:rPr>
      </w:pPr>
      <w:r>
        <w:rPr>
          <w:lang w:val="en-GB"/>
        </w:rPr>
        <w:t>instructionsArray, which is an array of instruction steps that hold the four different states for each parking space in each array.</w:t>
      </w:r>
    </w:p>
    <w:p w14:paraId="58946E81" w14:textId="4DC7CE2E" w:rsidR="00410EA4" w:rsidRDefault="00410EA4" w:rsidP="00410EA4">
      <w:pPr>
        <w:rPr>
          <w:lang w:val="en-GB"/>
        </w:rPr>
      </w:pPr>
      <w:r>
        <w:rPr>
          <w:lang w:val="en-GB"/>
        </w:rPr>
        <w:t>getParkingLayout(route) returns a JSON object describing the width and height of the parking lot concerning the parking spaces, layout with parking spaces states and machine array that describes the position of the machines in the grid, their ID and their sprite image.</w:t>
      </w:r>
    </w:p>
    <w:p w14:paraId="053D9740" w14:textId="645ACD47" w:rsidR="00410EA4" w:rsidRDefault="00410EA4" w:rsidP="00410EA4">
      <w:pPr>
        <w:rPr>
          <w:lang w:val="en-GB"/>
        </w:rPr>
      </w:pPr>
      <w:r>
        <w:rPr>
          <w:lang w:val="en-GB"/>
        </w:rPr>
        <w:t>Machine array uses getCoordinates(route, level, instructionsMaker = False) method to get the aforementioned information. getCoordinates() method will go over the instructions of the level mentioned in argument of the route and finds where the car or robot is. The car or robot is given ID and the array of machines with their states, models and ID’s is returned.</w:t>
      </w:r>
    </w:p>
    <w:p w14:paraId="0A81F7AF" w14:textId="464ABB31" w:rsidR="00410EA4" w:rsidRDefault="00410EA4" w:rsidP="00410EA4">
      <w:pPr>
        <w:pStyle w:val="Heading4"/>
        <w:rPr>
          <w:lang w:val="en-GB"/>
        </w:rPr>
      </w:pPr>
      <w:r>
        <w:rPr>
          <w:lang w:val="en-GB"/>
        </w:rPr>
        <w:t>Retrieving instructions</w:t>
      </w:r>
    </w:p>
    <w:p w14:paraId="3BFC1FE4" w14:textId="3A62FE58" w:rsidR="00410EA4" w:rsidRPr="00410EA4" w:rsidRDefault="00410EA4" w:rsidP="00410EA4">
      <w:pPr>
        <w:rPr>
          <w:lang w:val="en-GB"/>
        </w:rPr>
      </w:pPr>
      <w:r>
        <w:rPr>
          <w:lang w:val="en-GB"/>
        </w:rPr>
        <w:t xml:space="preserve">getInstructions(route) method is called upon server getting a request to /Route/routeNr/Instructions. </w:t>
      </w:r>
      <w:r w:rsidR="00FF6F0B">
        <w:rPr>
          <w:lang w:val="en-GB"/>
        </w:rPr>
        <w:t xml:space="preserve">The method will take initial machine array as a starting point by calling method getCoordinates(route,0,True). True will add the four states to every machine. </w:t>
      </w:r>
      <w:r w:rsidR="00D440DC">
        <w:rPr>
          <w:lang w:val="en-GB"/>
        </w:rPr>
        <w:t>Next, the method loops over every machine in the machine array and goes over all the instruction steps. When looping over the instructions, it keeps record of machine’s id and coordinates and will change the coordinates accordingly to the states.</w:t>
      </w:r>
      <w:bookmarkStart w:id="20" w:name="_GoBack"/>
      <w:bookmarkEnd w:id="20"/>
    </w:p>
    <w:p w14:paraId="030161DB" w14:textId="4C864BE4" w:rsidR="00264FE5" w:rsidRDefault="00264FE5" w:rsidP="00264FE5">
      <w:pPr>
        <w:pStyle w:val="Heading2"/>
      </w:pPr>
      <w:r>
        <w:t>Application functions</w:t>
      </w:r>
    </w:p>
    <w:p w14:paraId="571A385A" w14:textId="77777777" w:rsidR="00264FE5" w:rsidRDefault="00264FE5">
      <w:pPr>
        <w:autoSpaceDE/>
        <w:spacing w:before="0" w:after="200" w:line="276" w:lineRule="auto"/>
        <w:jc w:val="left"/>
        <w:rPr>
          <w:rFonts w:asciiTheme="majorHAnsi" w:eastAsiaTheme="majorEastAsia" w:hAnsiTheme="majorHAnsi" w:cstheme="majorBidi"/>
          <w:b/>
          <w:bCs/>
          <w:sz w:val="26"/>
          <w:szCs w:val="26"/>
          <w:lang w:val="en-GB"/>
        </w:rPr>
      </w:pPr>
      <w:r>
        <w:br w:type="page"/>
      </w:r>
    </w:p>
    <w:p w14:paraId="603AD83B" w14:textId="45C76603" w:rsidR="00264FE5" w:rsidRDefault="00264FE5" w:rsidP="00264FE5">
      <w:pPr>
        <w:pStyle w:val="Heading1"/>
      </w:pPr>
      <w:r>
        <w:lastRenderedPageBreak/>
        <w:t>Validation</w:t>
      </w:r>
    </w:p>
    <w:p w14:paraId="0DA14846" w14:textId="77777777" w:rsidR="00264FE5" w:rsidRDefault="00264FE5">
      <w:pPr>
        <w:autoSpaceDE/>
        <w:spacing w:before="0" w:after="200" w:line="276" w:lineRule="auto"/>
        <w:jc w:val="left"/>
        <w:rPr>
          <w:rFonts w:asciiTheme="majorHAnsi" w:eastAsiaTheme="majorEastAsia" w:hAnsiTheme="majorHAnsi" w:cstheme="majorBidi"/>
          <w:b/>
          <w:bCs/>
          <w:sz w:val="28"/>
          <w:szCs w:val="28"/>
          <w:lang w:val="en-GB"/>
          <w14:ligatures w14:val="standardContextual"/>
        </w:rPr>
      </w:pPr>
      <w:r>
        <w:br w:type="page"/>
      </w:r>
    </w:p>
    <w:p w14:paraId="2B465F6B" w14:textId="00E96E4D" w:rsidR="00264FE5" w:rsidRPr="00264FE5" w:rsidRDefault="00264FE5" w:rsidP="00264FE5">
      <w:pPr>
        <w:pStyle w:val="Heading1"/>
      </w:pPr>
      <w:r>
        <w:lastRenderedPageBreak/>
        <w:t>Future opportunities</w:t>
      </w:r>
    </w:p>
    <w:p w14:paraId="5A725373" w14:textId="77777777" w:rsidR="005268D3" w:rsidRDefault="002065CD">
      <w:pPr>
        <w:pStyle w:val="Heading1"/>
      </w:pPr>
      <w:bookmarkStart w:id="21" w:name="_Toc165742637"/>
      <w:bookmarkStart w:id="22" w:name="_Toc165745807"/>
      <w:bookmarkStart w:id="23" w:name="_Toc165746100"/>
      <w:bookmarkStart w:id="24" w:name="_Toc448427536"/>
      <w:bookmarkEnd w:id="21"/>
      <w:bookmarkEnd w:id="22"/>
      <w:bookmarkEnd w:id="23"/>
      <w:r w:rsidRPr="002065CD">
        <w:lastRenderedPageBreak/>
        <w:t>Conclusions</w:t>
      </w:r>
      <w:bookmarkEnd w:id="24"/>
    </w:p>
    <w:p w14:paraId="6EF84CA6" w14:textId="77777777" w:rsidR="00966C62" w:rsidRDefault="00966C62"/>
    <w:p w14:paraId="46A16F65" w14:textId="77777777" w:rsidR="005268D3" w:rsidRPr="00B27115" w:rsidRDefault="002065CD">
      <w:pPr>
        <w:pStyle w:val="Heading1"/>
      </w:pPr>
      <w:bookmarkStart w:id="25" w:name="_Toc448427537"/>
      <w:r w:rsidRPr="002065CD">
        <w:lastRenderedPageBreak/>
        <w:t>References</w:t>
      </w:r>
      <w:bookmarkEnd w:id="25"/>
    </w:p>
    <w:sdt>
      <w:sdtPr>
        <w:rPr>
          <w:lang w:val="en-GB"/>
        </w:rPr>
        <w:id w:val="25567878"/>
        <w:bibliography/>
      </w:sdtPr>
      <w:sdtEndPr/>
      <w:sdtContent>
        <w:p w14:paraId="2FEFD55B" w14:textId="77777777" w:rsidR="00F43F6B" w:rsidRDefault="00156940" w:rsidP="00AF6279">
          <w:pPr>
            <w:keepLines/>
            <w:rPr>
              <w:rFonts w:asciiTheme="minorHAnsi" w:eastAsiaTheme="minorHAnsi" w:hAnsiTheme="minorHAnsi"/>
              <w:noProof/>
              <w:sz w:val="22"/>
              <w:szCs w:val="22"/>
              <w:lang w:val="en-US" w:eastAsia="en-US"/>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F43F6B" w14:paraId="5A022FEB" w14:textId="77777777">
            <w:trPr>
              <w:divId w:val="890188929"/>
              <w:tblCellSpacing w:w="15" w:type="dxa"/>
            </w:trPr>
            <w:tc>
              <w:tcPr>
                <w:tcW w:w="50" w:type="pct"/>
                <w:hideMark/>
              </w:tcPr>
              <w:p w14:paraId="55E08DB6" w14:textId="68D78AAC" w:rsidR="00F43F6B" w:rsidRDefault="00F43F6B">
                <w:pPr>
                  <w:pStyle w:val="Bibliography"/>
                  <w:rPr>
                    <w:noProof/>
                  </w:rPr>
                </w:pPr>
                <w:r>
                  <w:rPr>
                    <w:noProof/>
                  </w:rPr>
                  <w:t xml:space="preserve">[1] </w:t>
                </w:r>
              </w:p>
            </w:tc>
            <w:tc>
              <w:tcPr>
                <w:tcW w:w="0" w:type="auto"/>
                <w:hideMark/>
              </w:tcPr>
              <w:p w14:paraId="22A97535" w14:textId="77777777" w:rsidR="00F43F6B" w:rsidRDefault="00F43F6B">
                <w:pPr>
                  <w:pStyle w:val="Bibliography"/>
                  <w:rPr>
                    <w:noProof/>
                  </w:rPr>
                </w:pPr>
                <w:r>
                  <w:rPr>
                    <w:noProof/>
                  </w:rPr>
                  <w:t>N. Langley, „Write once, run anywhere?,“ May 2002. [Võrgumaterjal]. Available: http://www.computerweekly.com/feature/Write-once-run-anywhere. [Kasutatud 14 04 2016].</w:t>
                </w:r>
              </w:p>
            </w:tc>
          </w:tr>
          <w:tr w:rsidR="00F43F6B" w14:paraId="635DABD4" w14:textId="77777777">
            <w:trPr>
              <w:divId w:val="890188929"/>
              <w:tblCellSpacing w:w="15" w:type="dxa"/>
            </w:trPr>
            <w:tc>
              <w:tcPr>
                <w:tcW w:w="50" w:type="pct"/>
                <w:hideMark/>
              </w:tcPr>
              <w:p w14:paraId="20F53705" w14:textId="77777777" w:rsidR="00F43F6B" w:rsidRDefault="00F43F6B">
                <w:pPr>
                  <w:pStyle w:val="Bibliography"/>
                  <w:rPr>
                    <w:noProof/>
                  </w:rPr>
                </w:pPr>
                <w:r>
                  <w:rPr>
                    <w:noProof/>
                  </w:rPr>
                  <w:t xml:space="preserve">[2] </w:t>
                </w:r>
              </w:p>
            </w:tc>
            <w:tc>
              <w:tcPr>
                <w:tcW w:w="0" w:type="auto"/>
                <w:hideMark/>
              </w:tcPr>
              <w:p w14:paraId="7A4C7CD3" w14:textId="77777777" w:rsidR="00F43F6B" w:rsidRDefault="00F43F6B">
                <w:pPr>
                  <w:pStyle w:val="Bibliography"/>
                  <w:rPr>
                    <w:noProof/>
                  </w:rPr>
                </w:pPr>
                <w:r>
                  <w:rPr>
                    <w:noProof/>
                  </w:rPr>
                  <w:t xml:space="preserve">D. A. Botwe ja J. G. Davis, „A Comparative Study of Web Development Technologies Using Open Source and Proprietary Software,“ </w:t>
                </w:r>
                <w:r>
                  <w:rPr>
                    <w:i/>
                    <w:iCs/>
                    <w:noProof/>
                  </w:rPr>
                  <w:t xml:space="preserve">International Journal of Computer Science and Mobile Computing, </w:t>
                </w:r>
                <w:r>
                  <w:rPr>
                    <w:noProof/>
                  </w:rPr>
                  <w:t xml:space="preserve">kd. IV, nr 2, pp. 154-165, 2015. </w:t>
                </w:r>
              </w:p>
            </w:tc>
          </w:tr>
          <w:tr w:rsidR="00F43F6B" w14:paraId="35DDBC84" w14:textId="77777777">
            <w:trPr>
              <w:divId w:val="890188929"/>
              <w:tblCellSpacing w:w="15" w:type="dxa"/>
            </w:trPr>
            <w:tc>
              <w:tcPr>
                <w:tcW w:w="50" w:type="pct"/>
                <w:hideMark/>
              </w:tcPr>
              <w:p w14:paraId="1B95C38D" w14:textId="77777777" w:rsidR="00F43F6B" w:rsidRDefault="00F43F6B">
                <w:pPr>
                  <w:pStyle w:val="Bibliography"/>
                  <w:rPr>
                    <w:noProof/>
                  </w:rPr>
                </w:pPr>
                <w:r>
                  <w:rPr>
                    <w:noProof/>
                  </w:rPr>
                  <w:t xml:space="preserve">[3] </w:t>
                </w:r>
              </w:p>
            </w:tc>
            <w:tc>
              <w:tcPr>
                <w:tcW w:w="0" w:type="auto"/>
                <w:hideMark/>
              </w:tcPr>
              <w:p w14:paraId="5B7BC266" w14:textId="77777777" w:rsidR="00F43F6B" w:rsidRDefault="00F43F6B">
                <w:pPr>
                  <w:pStyle w:val="Bibliography"/>
                  <w:rPr>
                    <w:noProof/>
                  </w:rPr>
                </w:pPr>
                <w:r>
                  <w:rPr>
                    <w:noProof/>
                  </w:rPr>
                  <w:t>T. Peters, „PEP 20 -- The Zen of Python,“ 19 August 2004. [Võrgumaterjal]. Available: https://www.python.org/dev/peps/pep-0020/. [Kasutatud 20 April 2016].</w:t>
                </w:r>
              </w:p>
            </w:tc>
          </w:tr>
          <w:tr w:rsidR="00F43F6B" w14:paraId="029F69A5" w14:textId="77777777">
            <w:trPr>
              <w:divId w:val="890188929"/>
              <w:tblCellSpacing w:w="15" w:type="dxa"/>
            </w:trPr>
            <w:tc>
              <w:tcPr>
                <w:tcW w:w="50" w:type="pct"/>
                <w:hideMark/>
              </w:tcPr>
              <w:p w14:paraId="1695D84A" w14:textId="77777777" w:rsidR="00F43F6B" w:rsidRDefault="00F43F6B">
                <w:pPr>
                  <w:pStyle w:val="Bibliography"/>
                  <w:rPr>
                    <w:noProof/>
                  </w:rPr>
                </w:pPr>
                <w:r>
                  <w:rPr>
                    <w:noProof/>
                  </w:rPr>
                  <w:t xml:space="preserve">[4] </w:t>
                </w:r>
              </w:p>
            </w:tc>
            <w:tc>
              <w:tcPr>
                <w:tcW w:w="0" w:type="auto"/>
                <w:hideMark/>
              </w:tcPr>
              <w:p w14:paraId="0D975B8A" w14:textId="77777777" w:rsidR="00F43F6B" w:rsidRDefault="00F43F6B">
                <w:pPr>
                  <w:pStyle w:val="Bibliography"/>
                  <w:rPr>
                    <w:noProof/>
                  </w:rPr>
                </w:pPr>
                <w:r>
                  <w:rPr>
                    <w:noProof/>
                  </w:rPr>
                  <w:t>P. J. Eby, „PEP 333 -- Python Web Server Gateway Interface v1.0,“ 07 December 2003. [Võrgumaterjal]. Available: https://www.python.org/dev/peps/pep-0333/. [Kasutatud 20 April 2016].</w:t>
                </w:r>
              </w:p>
            </w:tc>
          </w:tr>
          <w:tr w:rsidR="00F43F6B" w14:paraId="611F42CB" w14:textId="77777777">
            <w:trPr>
              <w:divId w:val="890188929"/>
              <w:tblCellSpacing w:w="15" w:type="dxa"/>
            </w:trPr>
            <w:tc>
              <w:tcPr>
                <w:tcW w:w="50" w:type="pct"/>
                <w:hideMark/>
              </w:tcPr>
              <w:p w14:paraId="38A48E5F" w14:textId="77777777" w:rsidR="00F43F6B" w:rsidRDefault="00F43F6B">
                <w:pPr>
                  <w:pStyle w:val="Bibliography"/>
                  <w:rPr>
                    <w:noProof/>
                  </w:rPr>
                </w:pPr>
                <w:r>
                  <w:rPr>
                    <w:noProof/>
                  </w:rPr>
                  <w:t xml:space="preserve">[5] </w:t>
                </w:r>
              </w:p>
            </w:tc>
            <w:tc>
              <w:tcPr>
                <w:tcW w:w="0" w:type="auto"/>
                <w:hideMark/>
              </w:tcPr>
              <w:p w14:paraId="1BF6AB88" w14:textId="77777777" w:rsidR="00F43F6B" w:rsidRDefault="00F43F6B">
                <w:pPr>
                  <w:pStyle w:val="Bibliography"/>
                  <w:rPr>
                    <w:noProof/>
                  </w:rPr>
                </w:pPr>
                <w:r>
                  <w:rPr>
                    <w:noProof/>
                  </w:rPr>
                  <w:t>M. Hellkamp, „Bottle: Python Web Framework,“ 19 April 2016. [Võrgumaterjal]. Available: http://bottlepy.org/docs/dev/index.html#. [Kasutatud 20 April 2016].</w:t>
                </w:r>
              </w:p>
            </w:tc>
          </w:tr>
          <w:tr w:rsidR="00F43F6B" w14:paraId="07EA275E" w14:textId="77777777">
            <w:trPr>
              <w:divId w:val="890188929"/>
              <w:tblCellSpacing w:w="15" w:type="dxa"/>
            </w:trPr>
            <w:tc>
              <w:tcPr>
                <w:tcW w:w="50" w:type="pct"/>
                <w:hideMark/>
              </w:tcPr>
              <w:p w14:paraId="07523D0B" w14:textId="77777777" w:rsidR="00F43F6B" w:rsidRDefault="00F43F6B">
                <w:pPr>
                  <w:pStyle w:val="Bibliography"/>
                  <w:rPr>
                    <w:noProof/>
                  </w:rPr>
                </w:pPr>
                <w:r>
                  <w:rPr>
                    <w:noProof/>
                  </w:rPr>
                  <w:t xml:space="preserve">[6] </w:t>
                </w:r>
              </w:p>
            </w:tc>
            <w:tc>
              <w:tcPr>
                <w:tcW w:w="0" w:type="auto"/>
                <w:hideMark/>
              </w:tcPr>
              <w:p w14:paraId="78FC738F" w14:textId="77777777" w:rsidR="00F43F6B" w:rsidRDefault="00F43F6B">
                <w:pPr>
                  <w:pStyle w:val="Bibliography"/>
                  <w:rPr>
                    <w:noProof/>
                  </w:rPr>
                </w:pPr>
                <w:r>
                  <w:rPr>
                    <w:noProof/>
                  </w:rPr>
                  <w:t>The CherryPy team, „CherryPy -- A Minimalist Python Web Framework,“ 2015. [Võrgumaterjal]. Available: http://www.cherrypy.org/. [Kasutatud 20 April 2016].</w:t>
                </w:r>
              </w:p>
            </w:tc>
          </w:tr>
          <w:tr w:rsidR="00F43F6B" w14:paraId="29D881F2" w14:textId="77777777">
            <w:trPr>
              <w:divId w:val="890188929"/>
              <w:tblCellSpacing w:w="15" w:type="dxa"/>
            </w:trPr>
            <w:tc>
              <w:tcPr>
                <w:tcW w:w="50" w:type="pct"/>
                <w:hideMark/>
              </w:tcPr>
              <w:p w14:paraId="3CF502B6" w14:textId="77777777" w:rsidR="00F43F6B" w:rsidRDefault="00F43F6B">
                <w:pPr>
                  <w:pStyle w:val="Bibliography"/>
                  <w:rPr>
                    <w:noProof/>
                  </w:rPr>
                </w:pPr>
                <w:r>
                  <w:rPr>
                    <w:noProof/>
                  </w:rPr>
                  <w:t xml:space="preserve">[7] </w:t>
                </w:r>
              </w:p>
            </w:tc>
            <w:tc>
              <w:tcPr>
                <w:tcW w:w="0" w:type="auto"/>
                <w:hideMark/>
              </w:tcPr>
              <w:p w14:paraId="1E75D77C" w14:textId="77777777" w:rsidR="00F43F6B" w:rsidRDefault="00F43F6B">
                <w:pPr>
                  <w:pStyle w:val="Bibliography"/>
                  <w:rPr>
                    <w:noProof/>
                  </w:rPr>
                </w:pPr>
                <w:r>
                  <w:rPr>
                    <w:noProof/>
                  </w:rPr>
                  <w:t>A. Roacher, „Foreword -- Flask Documentation (0.10),“ 2013. [Võrgumaterjal]. Available: http://flask.pocoo.org/docs/0.10/foreword/#what-does-micro-mean. [Kasutatud 20 April 2016].</w:t>
                </w:r>
              </w:p>
            </w:tc>
          </w:tr>
          <w:tr w:rsidR="00F43F6B" w14:paraId="3FA10F9E" w14:textId="77777777">
            <w:trPr>
              <w:divId w:val="890188929"/>
              <w:tblCellSpacing w:w="15" w:type="dxa"/>
            </w:trPr>
            <w:tc>
              <w:tcPr>
                <w:tcW w:w="50" w:type="pct"/>
                <w:hideMark/>
              </w:tcPr>
              <w:p w14:paraId="71FDE8D8" w14:textId="77777777" w:rsidR="00F43F6B" w:rsidRDefault="00F43F6B">
                <w:pPr>
                  <w:pStyle w:val="Bibliography"/>
                  <w:rPr>
                    <w:noProof/>
                  </w:rPr>
                </w:pPr>
                <w:r>
                  <w:rPr>
                    <w:noProof/>
                  </w:rPr>
                  <w:t xml:space="preserve">[8] </w:t>
                </w:r>
              </w:p>
            </w:tc>
            <w:tc>
              <w:tcPr>
                <w:tcW w:w="0" w:type="auto"/>
                <w:hideMark/>
              </w:tcPr>
              <w:p w14:paraId="34DA8EB2" w14:textId="77777777" w:rsidR="00F43F6B" w:rsidRDefault="00F43F6B">
                <w:pPr>
                  <w:pStyle w:val="Bibliography"/>
                  <w:rPr>
                    <w:noProof/>
                  </w:rPr>
                </w:pPr>
                <w:r>
                  <w:rPr>
                    <w:noProof/>
                  </w:rPr>
                  <w:t xml:space="preserve">J. J. Garrett, </w:t>
                </w:r>
                <w:r>
                  <w:rPr>
                    <w:i/>
                    <w:iCs/>
                    <w:noProof/>
                  </w:rPr>
                  <w:t xml:space="preserve">Ajax: A New Approach to Web Applications, </w:t>
                </w:r>
                <w:r>
                  <w:rPr>
                    <w:noProof/>
                  </w:rPr>
                  <w:t xml:space="preserve">San Fransisco: Adaptive Path, 2005. </w:t>
                </w:r>
              </w:p>
            </w:tc>
          </w:tr>
          <w:tr w:rsidR="00F43F6B" w14:paraId="45A4AF3E" w14:textId="77777777">
            <w:trPr>
              <w:divId w:val="890188929"/>
              <w:tblCellSpacing w:w="15" w:type="dxa"/>
            </w:trPr>
            <w:tc>
              <w:tcPr>
                <w:tcW w:w="50" w:type="pct"/>
                <w:hideMark/>
              </w:tcPr>
              <w:p w14:paraId="20E0E8C8" w14:textId="77777777" w:rsidR="00F43F6B" w:rsidRDefault="00F43F6B">
                <w:pPr>
                  <w:pStyle w:val="Bibliography"/>
                  <w:rPr>
                    <w:noProof/>
                  </w:rPr>
                </w:pPr>
                <w:r>
                  <w:rPr>
                    <w:noProof/>
                  </w:rPr>
                  <w:t xml:space="preserve">[9] </w:t>
                </w:r>
              </w:p>
            </w:tc>
            <w:tc>
              <w:tcPr>
                <w:tcW w:w="0" w:type="auto"/>
                <w:hideMark/>
              </w:tcPr>
              <w:p w14:paraId="6F4F05F6" w14:textId="77777777" w:rsidR="00F43F6B" w:rsidRDefault="00F43F6B">
                <w:pPr>
                  <w:pStyle w:val="Bibliography"/>
                  <w:rPr>
                    <w:noProof/>
                  </w:rPr>
                </w:pPr>
                <w:r>
                  <w:rPr>
                    <w:noProof/>
                  </w:rPr>
                  <w:t xml:space="preserve">N. Nurseitov, M. Paulson, R. Reynolds ja C. Izurieta, </w:t>
                </w:r>
                <w:r>
                  <w:rPr>
                    <w:i/>
                    <w:iCs/>
                    <w:noProof/>
                  </w:rPr>
                  <w:t xml:space="preserve">Comparison of JSON and XML Data Interchange Formats: A Case Study, </w:t>
                </w:r>
                <w:r>
                  <w:rPr>
                    <w:noProof/>
                  </w:rPr>
                  <w:t xml:space="preserve">Montana: Montana State University, 2009. </w:t>
                </w:r>
              </w:p>
            </w:tc>
          </w:tr>
          <w:tr w:rsidR="00F43F6B" w14:paraId="32CB8647" w14:textId="77777777">
            <w:trPr>
              <w:divId w:val="890188929"/>
              <w:tblCellSpacing w:w="15" w:type="dxa"/>
            </w:trPr>
            <w:tc>
              <w:tcPr>
                <w:tcW w:w="50" w:type="pct"/>
                <w:hideMark/>
              </w:tcPr>
              <w:p w14:paraId="59E3C78C" w14:textId="77777777" w:rsidR="00F43F6B" w:rsidRDefault="00F43F6B">
                <w:pPr>
                  <w:pStyle w:val="Bibliography"/>
                  <w:rPr>
                    <w:noProof/>
                  </w:rPr>
                </w:pPr>
                <w:r>
                  <w:rPr>
                    <w:noProof/>
                  </w:rPr>
                  <w:t xml:space="preserve">[10] </w:t>
                </w:r>
              </w:p>
            </w:tc>
            <w:tc>
              <w:tcPr>
                <w:tcW w:w="0" w:type="auto"/>
                <w:hideMark/>
              </w:tcPr>
              <w:p w14:paraId="126B2087" w14:textId="77777777" w:rsidR="00F43F6B" w:rsidRDefault="00F43F6B">
                <w:pPr>
                  <w:pStyle w:val="Bibliography"/>
                  <w:rPr>
                    <w:noProof/>
                  </w:rPr>
                </w:pPr>
                <w:r>
                  <w:rPr>
                    <w:noProof/>
                  </w:rPr>
                  <w:t xml:space="preserve">N. Stewart ja S. Reimers, „Presentation and response timing accuracy in Adobe Flash and HTML5/JavaScript Web experiments,“ </w:t>
                </w:r>
                <w:r>
                  <w:rPr>
                    <w:i/>
                    <w:iCs/>
                    <w:noProof/>
                  </w:rPr>
                  <w:t xml:space="preserve">Behavior Research Methods, </w:t>
                </w:r>
                <w:r>
                  <w:rPr>
                    <w:noProof/>
                  </w:rPr>
                  <w:t xml:space="preserve">pp. 309-327, 2015. </w:t>
                </w:r>
              </w:p>
            </w:tc>
          </w:tr>
          <w:tr w:rsidR="00F43F6B" w14:paraId="245375E5" w14:textId="77777777">
            <w:trPr>
              <w:divId w:val="890188929"/>
              <w:tblCellSpacing w:w="15" w:type="dxa"/>
            </w:trPr>
            <w:tc>
              <w:tcPr>
                <w:tcW w:w="50" w:type="pct"/>
                <w:hideMark/>
              </w:tcPr>
              <w:p w14:paraId="44EB2437" w14:textId="77777777" w:rsidR="00F43F6B" w:rsidRDefault="00F43F6B">
                <w:pPr>
                  <w:pStyle w:val="Bibliography"/>
                  <w:rPr>
                    <w:noProof/>
                  </w:rPr>
                </w:pPr>
                <w:r>
                  <w:rPr>
                    <w:noProof/>
                  </w:rPr>
                  <w:t xml:space="preserve">[11] </w:t>
                </w:r>
              </w:p>
            </w:tc>
            <w:tc>
              <w:tcPr>
                <w:tcW w:w="0" w:type="auto"/>
                <w:hideMark/>
              </w:tcPr>
              <w:p w14:paraId="0BD92455" w14:textId="77777777" w:rsidR="00F43F6B" w:rsidRDefault="00F43F6B">
                <w:pPr>
                  <w:pStyle w:val="Bibliography"/>
                  <w:rPr>
                    <w:noProof/>
                  </w:rPr>
                </w:pPr>
                <w:r>
                  <w:rPr>
                    <w:noProof/>
                  </w:rPr>
                  <w:t xml:space="preserve">N. Ganesh, </w:t>
                </w:r>
                <w:r>
                  <w:rPr>
                    <w:i/>
                    <w:iCs/>
                    <w:noProof/>
                  </w:rPr>
                  <w:t xml:space="preserve">Static Analysis of Malicious Java Applets, </w:t>
                </w:r>
                <w:r>
                  <w:rPr>
                    <w:noProof/>
                  </w:rPr>
                  <w:t xml:space="preserve">San Jose: San Jose State University, 2015. </w:t>
                </w:r>
              </w:p>
            </w:tc>
          </w:tr>
          <w:tr w:rsidR="00F43F6B" w14:paraId="29AE723F" w14:textId="77777777">
            <w:trPr>
              <w:divId w:val="890188929"/>
              <w:tblCellSpacing w:w="15" w:type="dxa"/>
            </w:trPr>
            <w:tc>
              <w:tcPr>
                <w:tcW w:w="50" w:type="pct"/>
                <w:hideMark/>
              </w:tcPr>
              <w:p w14:paraId="30DEA1B1" w14:textId="77777777" w:rsidR="00F43F6B" w:rsidRDefault="00F43F6B">
                <w:pPr>
                  <w:pStyle w:val="Bibliography"/>
                  <w:rPr>
                    <w:noProof/>
                  </w:rPr>
                </w:pPr>
                <w:r>
                  <w:rPr>
                    <w:noProof/>
                  </w:rPr>
                  <w:t xml:space="preserve">[12] </w:t>
                </w:r>
              </w:p>
            </w:tc>
            <w:tc>
              <w:tcPr>
                <w:tcW w:w="0" w:type="auto"/>
                <w:hideMark/>
              </w:tcPr>
              <w:p w14:paraId="67EDD26C" w14:textId="77777777" w:rsidR="00F43F6B" w:rsidRDefault="00F43F6B">
                <w:pPr>
                  <w:pStyle w:val="Bibliography"/>
                  <w:rPr>
                    <w:noProof/>
                  </w:rPr>
                </w:pPr>
                <w:r>
                  <w:rPr>
                    <w:noProof/>
                  </w:rPr>
                  <w:t xml:space="preserve">P. Trivedy ja S. Harneja, „HTML5 – the new standard for Interactive Web,“ </w:t>
                </w:r>
                <w:r>
                  <w:rPr>
                    <w:i/>
                    <w:iCs/>
                    <w:noProof/>
                  </w:rPr>
                  <w:t xml:space="preserve">International Journal of Research, </w:t>
                </w:r>
                <w:r>
                  <w:rPr>
                    <w:noProof/>
                  </w:rPr>
                  <w:t xml:space="preserve">kd. 1, nr 10, pp. 39-42, 2014. </w:t>
                </w:r>
              </w:p>
            </w:tc>
          </w:tr>
          <w:tr w:rsidR="00F43F6B" w14:paraId="10270753" w14:textId="77777777">
            <w:trPr>
              <w:divId w:val="890188929"/>
              <w:tblCellSpacing w:w="15" w:type="dxa"/>
            </w:trPr>
            <w:tc>
              <w:tcPr>
                <w:tcW w:w="50" w:type="pct"/>
                <w:hideMark/>
              </w:tcPr>
              <w:p w14:paraId="24619BC7" w14:textId="77777777" w:rsidR="00F43F6B" w:rsidRDefault="00F43F6B">
                <w:pPr>
                  <w:pStyle w:val="Bibliography"/>
                  <w:rPr>
                    <w:noProof/>
                  </w:rPr>
                </w:pPr>
                <w:r>
                  <w:rPr>
                    <w:noProof/>
                  </w:rPr>
                  <w:t xml:space="preserve">[13] </w:t>
                </w:r>
              </w:p>
            </w:tc>
            <w:tc>
              <w:tcPr>
                <w:tcW w:w="0" w:type="auto"/>
                <w:hideMark/>
              </w:tcPr>
              <w:p w14:paraId="4FA1E04F" w14:textId="77777777" w:rsidR="00F43F6B" w:rsidRDefault="00F43F6B">
                <w:pPr>
                  <w:pStyle w:val="Bibliography"/>
                  <w:rPr>
                    <w:noProof/>
                  </w:rPr>
                </w:pPr>
                <w:r>
                  <w:rPr>
                    <w:noProof/>
                  </w:rPr>
                  <w:t xml:space="preserve">AIR FORCE RESEARCH LAB ROME NY INFORMATION DIRECTORATE, </w:t>
                </w:r>
                <w:r>
                  <w:rPr>
                    <w:i/>
                    <w:iCs/>
                    <w:noProof/>
                  </w:rPr>
                  <w:t xml:space="preserve">Advanced Visualization and Interactive Display Rapid Innovation and Discovery Evaluation Research Program task 8: Survey of WEBGL Graphics Engines, </w:t>
                </w:r>
                <w:r>
                  <w:rPr>
                    <w:noProof/>
                  </w:rPr>
                  <w:t xml:space="preserve">New York: AIR FORCE RESEARCH LAB ROME NY INFORMATION DIRECTORATE, 2014. </w:t>
                </w:r>
              </w:p>
            </w:tc>
          </w:tr>
        </w:tbl>
        <w:p w14:paraId="4450BFB6" w14:textId="77777777" w:rsidR="00F43F6B" w:rsidRDefault="00F43F6B">
          <w:pPr>
            <w:divId w:val="890188929"/>
            <w:rPr>
              <w:rFonts w:eastAsia="Times New Roman"/>
              <w:noProof/>
            </w:rPr>
          </w:pPr>
        </w:p>
        <w:p w14:paraId="5011067F" w14:textId="77777777" w:rsidR="006A3515" w:rsidRDefault="00156940" w:rsidP="00AF6279">
          <w:pPr>
            <w:keepLines/>
            <w:rPr>
              <w:lang w:val="en-GB"/>
            </w:rPr>
          </w:pPr>
          <w:r w:rsidRPr="002065CD">
            <w:rPr>
              <w:lang w:val="en-GB"/>
            </w:rPr>
            <w:fldChar w:fldCharType="end"/>
          </w:r>
        </w:p>
      </w:sdtContent>
    </w:sdt>
    <w:p w14:paraId="383315BF" w14:textId="77777777" w:rsidR="00B746CA" w:rsidRPr="00855DF1" w:rsidRDefault="002065CD" w:rsidP="00855DF1">
      <w:pPr>
        <w:pStyle w:val="HeaderNotNumbered"/>
      </w:pPr>
      <w:bookmarkStart w:id="26" w:name="_Toc448427538"/>
      <w:r w:rsidRPr="002065CD">
        <w:lastRenderedPageBreak/>
        <w:t>Appendix</w:t>
      </w:r>
      <w:bookmarkEnd w:id="26"/>
    </w:p>
    <w:p w14:paraId="1AD61189" w14:textId="77777777" w:rsidR="00F56399" w:rsidRDefault="002B235B" w:rsidP="008506D8">
      <w:pPr>
        <w:pStyle w:val="Appendixheading"/>
        <w:pageBreakBefore w:val="0"/>
      </w:pPr>
      <w:bookmarkStart w:id="27" w:name="_Ref166675784"/>
      <w:bookmarkStart w:id="28" w:name="_Toc448427539"/>
      <w:r>
        <w:t>Glossary</w:t>
      </w:r>
      <w:bookmarkEnd w:id="27"/>
      <w:bookmarkEnd w:id="28"/>
    </w:p>
    <w:tbl>
      <w:tblPr>
        <w:tblStyle w:val="TableGrid"/>
        <w:tblW w:w="9119" w:type="dxa"/>
        <w:tblLook w:val="0600" w:firstRow="0" w:lastRow="0" w:firstColumn="0" w:lastColumn="0" w:noHBand="1" w:noVBand="1"/>
      </w:tblPr>
      <w:tblGrid>
        <w:gridCol w:w="4361"/>
        <w:gridCol w:w="4758"/>
      </w:tblGrid>
      <w:tr w:rsidR="001A1377" w14:paraId="2FEA83A1" w14:textId="77777777" w:rsidTr="002A5F0C">
        <w:trPr>
          <w:cantSplit/>
        </w:trPr>
        <w:tc>
          <w:tcPr>
            <w:tcW w:w="4361" w:type="dxa"/>
          </w:tcPr>
          <w:p w14:paraId="216B83BF" w14:textId="77777777" w:rsidR="00F56399" w:rsidRPr="00F56399" w:rsidRDefault="00AE695C" w:rsidP="00F56399">
            <w:pPr>
              <w:pStyle w:val="Glossaryentry"/>
              <w:rPr>
                <w:rFonts w:cs="Times New Roman"/>
                <w:lang w:val="en-GB"/>
              </w:rPr>
            </w:pPr>
            <w:r>
              <w:rPr>
                <w:rFonts w:cs="Times New Roman"/>
                <w:lang w:val="en-GB"/>
              </w:rPr>
              <w:t>Caret</w:t>
            </w:r>
          </w:p>
          <w:p w14:paraId="34A9FB19"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active editing point</w:t>
            </w:r>
            <w:r w:rsidR="0063163C">
              <w:rPr>
                <w:rFonts w:cs="Times New Roman"/>
                <w:lang w:val="en-GB"/>
              </w:rPr>
              <w:t>.</w:t>
            </w:r>
          </w:p>
        </w:tc>
        <w:tc>
          <w:tcPr>
            <w:tcW w:w="4758" w:type="dxa"/>
          </w:tcPr>
          <w:p w14:paraId="7812B735" w14:textId="77777777" w:rsidR="0063055E" w:rsidRPr="008F5CE5" w:rsidRDefault="0063163C">
            <w:pPr>
              <w:rPr>
                <w:rFonts w:cs="Times New Roman"/>
              </w:rPr>
            </w:pPr>
            <w:r>
              <w:rPr>
                <w:rFonts w:cs="Times New Roman"/>
              </w:rPr>
              <w:t>Sisestusmärk</w:t>
            </w:r>
          </w:p>
          <w:p w14:paraId="010B774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185054E4" w14:textId="77777777" w:rsidTr="002A5F0C">
        <w:trPr>
          <w:cantSplit/>
        </w:trPr>
        <w:tc>
          <w:tcPr>
            <w:tcW w:w="4361" w:type="dxa"/>
          </w:tcPr>
          <w:p w14:paraId="52C885DD" w14:textId="77777777" w:rsidR="00E87000" w:rsidRPr="008F5CE5" w:rsidRDefault="00F56399" w:rsidP="00E851AB">
            <w:pPr>
              <w:ind w:left="720" w:hanging="720"/>
              <w:rPr>
                <w:rFonts w:cs="Times New Roman"/>
                <w:lang w:val="en-GB"/>
              </w:rPr>
            </w:pPr>
            <w:r w:rsidRPr="00F56399">
              <w:rPr>
                <w:rFonts w:cs="Times New Roman"/>
                <w:lang w:val="en-GB"/>
              </w:rPr>
              <w:t>Template</w:t>
            </w:r>
          </w:p>
          <w:p w14:paraId="71C45479" w14:textId="77777777" w:rsidR="00F56399" w:rsidRPr="00F56399" w:rsidRDefault="00F56399" w:rsidP="00F56399">
            <w:pPr>
              <w:ind w:left="360"/>
              <w:rPr>
                <w:rFonts w:cs="Times New Roman"/>
                <w:lang w:val="en-GB"/>
              </w:rPr>
            </w:pPr>
            <w:r w:rsidRPr="00F56399">
              <w:rPr>
                <w:rFonts w:cs="Times New Roman"/>
                <w:lang w:val="en-GB"/>
              </w:rPr>
              <w:t>A gauge, pattern, or mold, commonly a thin plate or board, used as a guide to the form of the work to be executed.</w:t>
            </w:r>
          </w:p>
        </w:tc>
        <w:tc>
          <w:tcPr>
            <w:tcW w:w="4758" w:type="dxa"/>
          </w:tcPr>
          <w:p w14:paraId="13E99EBF" w14:textId="77777777" w:rsidR="00E87000" w:rsidRPr="0004452B" w:rsidRDefault="00F56399" w:rsidP="00E851AB">
            <w:pPr>
              <w:rPr>
                <w:rFonts w:cs="Times New Roman"/>
              </w:rPr>
            </w:pPr>
            <w:r w:rsidRPr="00F56399">
              <w:rPr>
                <w:rFonts w:cs="Times New Roman"/>
              </w:rPr>
              <w:t>Mall</w:t>
            </w:r>
          </w:p>
          <w:p w14:paraId="047BB160"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5CD57E53" w14:textId="77777777" w:rsidR="00EE6E9A" w:rsidRDefault="008506D8" w:rsidP="008506D8">
      <w:pPr>
        <w:pStyle w:val="Appendixheading"/>
      </w:pPr>
      <w:bookmarkStart w:id="29" w:name="_Toc448427540"/>
      <w:r>
        <w:lastRenderedPageBreak/>
        <w:t>License</w:t>
      </w:r>
      <w:bookmarkEnd w:id="29"/>
    </w:p>
    <w:p w14:paraId="055C2BA5"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3C030539"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EndPr/>
        <w:sdtContent>
          <w:r w:rsidR="00CE1497">
            <w:rPr>
              <w:b/>
              <w:spacing w:val="-2"/>
              <w:lang w:val="en-US"/>
            </w:rPr>
            <w:t>Suido Valli</w:t>
          </w:r>
        </w:sdtContent>
      </w:sdt>
      <w:r>
        <w:rPr>
          <w:lang w:val="en-GB"/>
        </w:rPr>
        <w:t>,</w:t>
      </w:r>
    </w:p>
    <w:p w14:paraId="5AEC42F5"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r w:rsidRPr="00EE79E1">
        <w:rPr>
          <w:i/>
          <w:lang w:val="en-GB"/>
        </w:rPr>
        <w:t>author’s name</w:t>
      </w:r>
      <w:r w:rsidRPr="00EE79E1">
        <w:rPr>
          <w:lang w:val="en-GB"/>
        </w:rPr>
        <w:t>)</w:t>
      </w:r>
    </w:p>
    <w:p w14:paraId="34D19662" w14:textId="77777777" w:rsidR="008506D8" w:rsidRPr="00EE79E1" w:rsidRDefault="008506D8" w:rsidP="00C16713">
      <w:pPr>
        <w:pStyle w:val="Loendilik1"/>
        <w:numPr>
          <w:ilvl w:val="0"/>
          <w:numId w:val="73"/>
        </w:numPr>
        <w:shd w:val="clear" w:color="auto" w:fill="FFFFFF"/>
        <w:suppressAutoHyphens/>
        <w:spacing w:after="120"/>
        <w:contextualSpacing w:val="0"/>
        <w:jc w:val="both"/>
        <w:rPr>
          <w:spacing w:val="-1"/>
          <w:sz w:val="24"/>
          <w:szCs w:val="24"/>
          <w:lang w:val="en-GB"/>
        </w:rPr>
      </w:pPr>
      <w:r w:rsidRPr="00EE79E1">
        <w:rPr>
          <w:spacing w:val="-1"/>
          <w:sz w:val="24"/>
          <w:szCs w:val="24"/>
          <w:lang w:val="en-GB"/>
        </w:rPr>
        <w:t>herewith grant the University of Tartu a free permit (non-exclusive licence) to:</w:t>
      </w:r>
    </w:p>
    <w:p w14:paraId="6782FE39"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r w:rsidRPr="00EE79E1">
        <w:rPr>
          <w:sz w:val="24"/>
          <w:szCs w:val="24"/>
          <w:lang w:val="en-GB"/>
        </w:rPr>
        <w:t>reproduce, for the purpose of preservation and making available to the public, including for addition to the DSpace digital archives until expiry of the term of validity of the copyright, and</w:t>
      </w:r>
    </w:p>
    <w:p w14:paraId="275FBBA2"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r w:rsidRPr="00EE79E1">
        <w:rPr>
          <w:sz w:val="24"/>
          <w:szCs w:val="24"/>
          <w:lang w:val="en-GB"/>
        </w:rPr>
        <w:t>make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including via the DSpace digital archives</w:t>
      </w:r>
      <w:r>
        <w:rPr>
          <w:sz w:val="24"/>
          <w:szCs w:val="24"/>
          <w:lang w:val="en-GB"/>
        </w:rPr>
        <w:t xml:space="preserve"> </w:t>
      </w:r>
      <w:r w:rsidRPr="00EE79E1">
        <w:rPr>
          <w:sz w:val="24"/>
          <w:szCs w:val="24"/>
          <w:lang w:val="en-GB"/>
        </w:rPr>
        <w:t>until expiry of the term of validity of the copyright,</w:t>
      </w:r>
    </w:p>
    <w:p w14:paraId="1EADF10C" w14:textId="77777777" w:rsidR="00147A34" w:rsidRPr="00147A34" w:rsidRDefault="00147A34" w:rsidP="00C16713">
      <w:pPr>
        <w:shd w:val="clear" w:color="auto" w:fill="FFFFFF"/>
        <w:suppressAutoHyphens/>
        <w:spacing w:before="0"/>
        <w:ind w:left="19"/>
        <w:rPr>
          <w:spacing w:val="-1"/>
          <w:lang w:val="en-GB"/>
        </w:rPr>
      </w:pPr>
      <w:r>
        <w:rPr>
          <w:spacing w:val="-1"/>
          <w:lang w:val="en-GB"/>
        </w:rPr>
        <w:t>o</w:t>
      </w:r>
      <w:r w:rsidRPr="00147A34">
        <w:rPr>
          <w:spacing w:val="-1"/>
          <w:lang w:val="en-GB"/>
        </w:rPr>
        <w:t>f</w:t>
      </w:r>
      <w:r>
        <w:rPr>
          <w:spacing w:val="-1"/>
          <w:lang w:val="en-GB"/>
        </w:rPr>
        <w:t xml:space="preserve"> my thesis</w:t>
      </w:r>
    </w:p>
    <w:p w14:paraId="12051FDF" w14:textId="77777777" w:rsidR="008506D8" w:rsidRPr="00EE79E1" w:rsidRDefault="00890264"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EndPr/>
        <w:sdtContent>
          <w:r w:rsidR="00CE1497">
            <w:rPr>
              <w:b/>
              <w:spacing w:val="-1"/>
              <w:lang w:val="en-US"/>
            </w:rPr>
            <w:t>Visualization of simulations of a robot operated car park system</w:t>
          </w:r>
        </w:sdtContent>
      </w:sdt>
      <w:r w:rsidR="008506D8" w:rsidRPr="00EE79E1">
        <w:rPr>
          <w:spacing w:val="-1"/>
          <w:lang w:val="en-GB"/>
        </w:rPr>
        <w:t>,</w:t>
      </w:r>
    </w:p>
    <w:p w14:paraId="69A45E90"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(title of thesis)</w:t>
      </w:r>
    </w:p>
    <w:p w14:paraId="61CCAF20" w14:textId="0D71075E" w:rsidR="008506D8" w:rsidRPr="00EE79E1" w:rsidRDefault="008506D8" w:rsidP="00C16713">
      <w:pPr>
        <w:shd w:val="clear" w:color="auto" w:fill="FFFFFF"/>
        <w:suppressAutoHyphens/>
        <w:spacing w:before="0"/>
        <w:ind w:left="19"/>
        <w:rPr>
          <w:spacing w:val="-1"/>
          <w:lang w:val="en-GB"/>
        </w:rPr>
      </w:pPr>
      <w:r w:rsidRPr="00EE79E1">
        <w:rPr>
          <w:spacing w:val="-1"/>
          <w:lang w:val="en-GB"/>
        </w:rPr>
        <w:t xml:space="preserve">supervised by </w:t>
      </w:r>
      <w:r w:rsidR="00EC0488">
        <w:rPr>
          <w:spacing w:val="-1"/>
          <w:lang w:val="en-GB"/>
        </w:rPr>
        <w:t>Dirk Oliver Theis</w:t>
      </w:r>
      <w:r w:rsidRPr="00EE79E1">
        <w:rPr>
          <w:spacing w:val="-1"/>
          <w:lang w:val="en-GB"/>
        </w:rPr>
        <w:t>,</w:t>
      </w:r>
    </w:p>
    <w:p w14:paraId="04673F49"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(supervisor’s name)</w:t>
      </w:r>
    </w:p>
    <w:p w14:paraId="07F3932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2660615C"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5A83D060" w14:textId="516496AF"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50620A">
        <w:rPr>
          <w:b/>
          <w:noProof/>
          <w:spacing w:val="-1"/>
          <w:lang w:val="en-GB"/>
        </w:rPr>
        <w:t>20.04.2016</w:t>
      </w:r>
      <w:r>
        <w:rPr>
          <w:b/>
          <w:spacing w:val="-1"/>
          <w:lang w:val="en-GB"/>
        </w:rPr>
        <w:fldChar w:fldCharType="end"/>
      </w:r>
    </w:p>
    <w:p w14:paraId="0DDDD76F" w14:textId="77777777" w:rsidR="008506D8" w:rsidRPr="008506D8" w:rsidRDefault="008506D8" w:rsidP="008506D8">
      <w:pPr>
        <w:rPr>
          <w:lang w:val="en-GB"/>
        </w:rPr>
      </w:pPr>
    </w:p>
    <w:sectPr w:rsidR="008506D8" w:rsidRPr="008506D8" w:rsidSect="003B6ED0">
      <w:footerReference w:type="default" r:id="rId12"/>
      <w:pgSz w:w="11907" w:h="16839" w:code="9"/>
      <w:pgMar w:top="1440" w:right="1440" w:bottom="1440" w:left="1440" w:header="709" w:footer="709" w:gutter="284"/>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im" w:date="2014-10-02T12:00:00Z" w:initials="S">
    <w:p w14:paraId="069EAA31" w14:textId="77777777" w:rsidR="0066650C" w:rsidRPr="0066650C" w:rsidRDefault="0066650C">
      <w:pPr>
        <w:pStyle w:val="CommentText"/>
        <w:rPr>
          <w:lang w:val="en-GB"/>
        </w:rPr>
      </w:pPr>
      <w:r w:rsidRPr="0066650C">
        <w:rPr>
          <w:rStyle w:val="CommentReference"/>
          <w:lang w:val="en-GB"/>
        </w:rPr>
        <w:annotationRef/>
      </w:r>
      <w:r w:rsidRPr="0066650C">
        <w:rPr>
          <w:lang w:val="en-GB"/>
        </w:rPr>
        <w:t xml:space="preserve">Gray boxes can be replaced by selecting them and typing the replacement text. Replace this box with the name of the curriculum. </w:t>
      </w:r>
    </w:p>
  </w:comment>
  <w:comment w:id="1" w:author="Siim" w:date="2014-10-02T12:03:00Z" w:initials="S">
    <w:p w14:paraId="0FF3D2AD" w14:textId="77777777" w:rsidR="0066650C" w:rsidRDefault="0066650C">
      <w:pPr>
        <w:pStyle w:val="CommentText"/>
      </w:pPr>
      <w:r>
        <w:rPr>
          <w:rStyle w:val="CommentReference"/>
        </w:rPr>
        <w:annotationRef/>
      </w:r>
      <w:r>
        <w:rPr>
          <w:lang w:val="en-GB"/>
        </w:rPr>
        <w:t>These boxes are linked to the document metadata (allows updating the same information in multiple places automatically). Thus, you should change their content if necessary.</w:t>
      </w:r>
    </w:p>
  </w:comment>
  <w:comment w:id="4" w:author="Siim" w:date="2014-10-02T12:02:00Z" w:initials="S">
    <w:p w14:paraId="17E5E528" w14:textId="77777777" w:rsidR="0066650C" w:rsidRPr="0066650C" w:rsidRDefault="0066650C">
      <w:pPr>
        <w:pStyle w:val="CommentText"/>
        <w:rPr>
          <w:lang w:val="en-GB"/>
        </w:rPr>
      </w:pPr>
      <w:r>
        <w:rPr>
          <w:rStyle w:val="CommentReference"/>
        </w:rPr>
        <w:annotationRef/>
      </w:r>
      <w:r w:rsidRPr="0066650C">
        <w:rPr>
          <w:lang w:val="en-GB"/>
        </w:rPr>
        <w:t>Make sure you have the correct type of the thesis and number of ECTS.</w:t>
      </w:r>
    </w:p>
  </w:comment>
  <w:comment w:id="5" w:author="Siim" w:date="2016-02-09T15:54:00Z" w:initials="S">
    <w:p w14:paraId="6994ECBF" w14:textId="77777777" w:rsidR="00B63E00" w:rsidRDefault="00B63E00">
      <w:pPr>
        <w:pStyle w:val="CommentText"/>
      </w:pPr>
      <w:r>
        <w:rPr>
          <w:rStyle w:val="CommentReference"/>
        </w:rPr>
        <w:annotationRef/>
      </w:r>
      <w:r>
        <w:t>Add CERCS code and name. List on codes and names:</w:t>
      </w:r>
    </w:p>
    <w:p w14:paraId="114B4497" w14:textId="77777777" w:rsidR="00B63E00" w:rsidRDefault="00890264">
      <w:pPr>
        <w:pStyle w:val="CommentText"/>
      </w:pPr>
      <w:hyperlink r:id="rId1" w:history="1">
        <w:r w:rsidR="00B63E00" w:rsidRPr="00482EA7">
          <w:rPr>
            <w:rStyle w:val="Hyperlink"/>
          </w:rPr>
          <w:t>https://www.etis.ee/Portal/Classifiers/Details/d3717f7b-bec8-4cd9-8ea4-c89cd56ca46e</w:t>
        </w:r>
      </w:hyperlink>
      <w:r w:rsidR="00B63E00">
        <w:t xml:space="preserve"> </w:t>
      </w:r>
    </w:p>
  </w:comment>
  <w:comment w:id="7" w:author="Siim" w:date="2016-02-09T18:25:00Z" w:initials="S">
    <w:p w14:paraId="0F93093C" w14:textId="77777777" w:rsidR="00B35D2F" w:rsidRDefault="00B35D2F">
      <w:pPr>
        <w:pStyle w:val="CommentText"/>
      </w:pPr>
      <w:r>
        <w:rPr>
          <w:rStyle w:val="CommentReference"/>
        </w:rPr>
        <w:annotationRef/>
      </w:r>
      <w:r>
        <w:t>Lisada CERCS kood ja nimetus.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9EAA31" w15:done="0"/>
  <w15:commentEx w15:paraId="0FF3D2AD" w15:done="0"/>
  <w15:commentEx w15:paraId="17E5E528" w15:done="0"/>
  <w15:commentEx w15:paraId="114B4497" w15:done="0"/>
  <w15:commentEx w15:paraId="0F93093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A73079" w14:textId="77777777" w:rsidR="00890264" w:rsidRDefault="00890264" w:rsidP="00FB55BE">
      <w:pPr>
        <w:spacing w:before="0" w:after="0"/>
      </w:pPr>
      <w:r>
        <w:separator/>
      </w:r>
    </w:p>
  </w:endnote>
  <w:endnote w:type="continuationSeparator" w:id="0">
    <w:p w14:paraId="799F748D" w14:textId="77777777" w:rsidR="00890264" w:rsidRDefault="00890264"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E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47611"/>
      <w:docPartObj>
        <w:docPartGallery w:val="Page Numbers (Bottom of Page)"/>
        <w:docPartUnique/>
      </w:docPartObj>
    </w:sdtPr>
    <w:sdtEndPr/>
    <w:sdtContent>
      <w:p w14:paraId="46891371" w14:textId="4E355BE0" w:rsidR="00F53474" w:rsidRDefault="00F53474">
        <w:pPr>
          <w:pStyle w:val="Footer"/>
          <w:jc w:val="center"/>
        </w:pPr>
        <w:r>
          <w:fldChar w:fldCharType="begin"/>
        </w:r>
        <w:r>
          <w:instrText xml:space="preserve"> PAGE   \* MERGEFORMAT </w:instrText>
        </w:r>
        <w:r>
          <w:fldChar w:fldCharType="separate"/>
        </w:r>
        <w:r w:rsidR="00D440DC">
          <w:rPr>
            <w:noProof/>
          </w:rPr>
          <w:t>14</w:t>
        </w:r>
        <w:r>
          <w:rPr>
            <w:noProof/>
          </w:rPr>
          <w:fldChar w:fldCharType="end"/>
        </w:r>
      </w:p>
    </w:sdtContent>
  </w:sdt>
  <w:p w14:paraId="13BBBC68" w14:textId="77777777" w:rsidR="00F53474" w:rsidRDefault="00F53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685797" w14:textId="77777777" w:rsidR="00890264" w:rsidRDefault="00890264" w:rsidP="00FB55BE">
      <w:pPr>
        <w:spacing w:before="0" w:after="0"/>
      </w:pPr>
      <w:r>
        <w:separator/>
      </w:r>
    </w:p>
  </w:footnote>
  <w:footnote w:type="continuationSeparator" w:id="0">
    <w:p w14:paraId="5FF7CEB5" w14:textId="77777777" w:rsidR="00890264" w:rsidRDefault="00890264"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140D"/>
    <w:multiLevelType w:val="hybridMultilevel"/>
    <w:tmpl w:val="2A24FA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01401C76"/>
    <w:multiLevelType w:val="hybridMultilevel"/>
    <w:tmpl w:val="06FEB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61D63"/>
    <w:multiLevelType w:val="hybridMultilevel"/>
    <w:tmpl w:val="1F9058A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8FB3BAF"/>
    <w:multiLevelType w:val="hybridMultilevel"/>
    <w:tmpl w:val="C4CA32B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09065203"/>
    <w:multiLevelType w:val="hybridMultilevel"/>
    <w:tmpl w:val="886640B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0CE27318"/>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F930F6"/>
    <w:multiLevelType w:val="hybridMultilevel"/>
    <w:tmpl w:val="1E30928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15:restartNumberingAfterBreak="0">
    <w:nsid w:val="10DC6B9B"/>
    <w:multiLevelType w:val="multilevel"/>
    <w:tmpl w:val="AEAED5D6"/>
    <w:lvl w:ilvl="0">
      <w:start w:val="1"/>
      <w:numFmt w:val="decimal"/>
      <w:pStyle w:val="Heading1"/>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0FE23BE"/>
    <w:multiLevelType w:val="hybridMultilevel"/>
    <w:tmpl w:val="E8C08DDE"/>
    <w:lvl w:ilvl="0" w:tplc="5D4811FA">
      <w:numFmt w:val="bullet"/>
      <w:lvlText w:val=""/>
      <w:lvlJc w:val="left"/>
      <w:pPr>
        <w:ind w:left="720" w:hanging="360"/>
      </w:pPr>
      <w:rPr>
        <w:rFonts w:ascii="Symbol" w:eastAsia="Arial Unicode MS"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12E32F5F"/>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32520D9"/>
    <w:multiLevelType w:val="hybridMultilevel"/>
    <w:tmpl w:val="50FE993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13F010B7"/>
    <w:multiLevelType w:val="hybridMultilevel"/>
    <w:tmpl w:val="2F16DA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15:restartNumberingAfterBreak="0">
    <w:nsid w:val="140F3890"/>
    <w:multiLevelType w:val="hybridMultilevel"/>
    <w:tmpl w:val="7002693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15:restartNumberingAfterBreak="0">
    <w:nsid w:val="15504FCA"/>
    <w:multiLevelType w:val="multilevel"/>
    <w:tmpl w:val="C17AD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255C4"/>
    <w:multiLevelType w:val="hybridMultilevel"/>
    <w:tmpl w:val="EB329F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15:restartNumberingAfterBreak="0">
    <w:nsid w:val="1AC05D84"/>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EBA77B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C211DD"/>
    <w:multiLevelType w:val="hybridMultilevel"/>
    <w:tmpl w:val="7B5CDA0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21F91259"/>
    <w:multiLevelType w:val="hybridMultilevel"/>
    <w:tmpl w:val="F3ACB24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24AB6315"/>
    <w:multiLevelType w:val="hybridMultilevel"/>
    <w:tmpl w:val="E572CDB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15:restartNumberingAfterBreak="0">
    <w:nsid w:val="24CA0D7F"/>
    <w:multiLevelType w:val="multilevel"/>
    <w:tmpl w:val="04250025"/>
    <w:lvl w:ilvl="0">
      <w:start w:val="1"/>
      <w:numFmt w:val="decimal"/>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26D31E1E"/>
    <w:multiLevelType w:val="hybridMultilevel"/>
    <w:tmpl w:val="C7C2EE8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2" w15:restartNumberingAfterBreak="0">
    <w:nsid w:val="289B6EE1"/>
    <w:multiLevelType w:val="hybridMultilevel"/>
    <w:tmpl w:val="CA56FB4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15:restartNumberingAfterBreak="0">
    <w:nsid w:val="2CB9738F"/>
    <w:multiLevelType w:val="hybridMultilevel"/>
    <w:tmpl w:val="BE5C7C7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15:restartNumberingAfterBreak="0">
    <w:nsid w:val="2CC94EAC"/>
    <w:multiLevelType w:val="hybridMultilevel"/>
    <w:tmpl w:val="B17C558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15:restartNumberingAfterBreak="0">
    <w:nsid w:val="302B1C8E"/>
    <w:multiLevelType w:val="hybridMultilevel"/>
    <w:tmpl w:val="7846A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7" w15:restartNumberingAfterBreak="0">
    <w:nsid w:val="32CC0065"/>
    <w:multiLevelType w:val="hybridMultilevel"/>
    <w:tmpl w:val="4D76FB1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15:restartNumberingAfterBreak="0">
    <w:nsid w:val="398C6ECF"/>
    <w:multiLevelType w:val="hybridMultilevel"/>
    <w:tmpl w:val="AB4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225233"/>
    <w:multiLevelType w:val="hybridMultilevel"/>
    <w:tmpl w:val="60FC2AA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15:restartNumberingAfterBreak="0">
    <w:nsid w:val="3B8229CE"/>
    <w:multiLevelType w:val="hybridMultilevel"/>
    <w:tmpl w:val="29FC24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15:restartNumberingAfterBreak="0">
    <w:nsid w:val="3CB70954"/>
    <w:multiLevelType w:val="hybridMultilevel"/>
    <w:tmpl w:val="4B602F3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3CC17AA9"/>
    <w:multiLevelType w:val="hybridMultilevel"/>
    <w:tmpl w:val="FE7A33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3D0D6B18"/>
    <w:multiLevelType w:val="hybridMultilevel"/>
    <w:tmpl w:val="7FBE3D8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15:restartNumberingAfterBreak="0">
    <w:nsid w:val="3F09731C"/>
    <w:multiLevelType w:val="hybridMultilevel"/>
    <w:tmpl w:val="04CA2C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15:restartNumberingAfterBreak="0">
    <w:nsid w:val="403F7445"/>
    <w:multiLevelType w:val="hybridMultilevel"/>
    <w:tmpl w:val="DCE6FDC8"/>
    <w:lvl w:ilvl="0" w:tplc="7556FEDA">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6" w15:restartNumberingAfterBreak="0">
    <w:nsid w:val="4B6E6EBE"/>
    <w:multiLevelType w:val="hybridMultilevel"/>
    <w:tmpl w:val="786E9CF4"/>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7" w15:restartNumberingAfterBreak="0">
    <w:nsid w:val="509C23E9"/>
    <w:multiLevelType w:val="hybridMultilevel"/>
    <w:tmpl w:val="F0FEECF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8" w15:restartNumberingAfterBreak="0">
    <w:nsid w:val="50E05660"/>
    <w:multiLevelType w:val="hybridMultilevel"/>
    <w:tmpl w:val="791C87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9" w15:restartNumberingAfterBreak="0">
    <w:nsid w:val="593808B3"/>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E1C34C3"/>
    <w:multiLevelType w:val="hybridMultilevel"/>
    <w:tmpl w:val="CB9A4FD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1" w15:restartNumberingAfterBreak="0">
    <w:nsid w:val="60141FCB"/>
    <w:multiLevelType w:val="hybridMultilevel"/>
    <w:tmpl w:val="88FCCBC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2" w15:restartNumberingAfterBreak="0">
    <w:nsid w:val="61041022"/>
    <w:multiLevelType w:val="hybridMultilevel"/>
    <w:tmpl w:val="84342B8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3" w15:restartNumberingAfterBreak="0">
    <w:nsid w:val="61B23357"/>
    <w:multiLevelType w:val="hybridMultilevel"/>
    <w:tmpl w:val="029C692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4" w15:restartNumberingAfterBreak="0">
    <w:nsid w:val="639F1F2E"/>
    <w:multiLevelType w:val="hybridMultilevel"/>
    <w:tmpl w:val="DD58FF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5" w15:restartNumberingAfterBreak="0">
    <w:nsid w:val="63A872B1"/>
    <w:multiLevelType w:val="hybridMultilevel"/>
    <w:tmpl w:val="91E68A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6" w15:restartNumberingAfterBreak="0">
    <w:nsid w:val="647A562B"/>
    <w:multiLevelType w:val="hybridMultilevel"/>
    <w:tmpl w:val="E6BA2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363D57"/>
    <w:multiLevelType w:val="hybridMultilevel"/>
    <w:tmpl w:val="8D7C43C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8" w15:restartNumberingAfterBreak="0">
    <w:nsid w:val="67D35AFA"/>
    <w:multiLevelType w:val="multilevel"/>
    <w:tmpl w:val="626639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9" w15:restartNumberingAfterBreak="0">
    <w:nsid w:val="6D260BD7"/>
    <w:multiLevelType w:val="hybridMultilevel"/>
    <w:tmpl w:val="C652E276"/>
    <w:lvl w:ilvl="0" w:tplc="183E5A10">
      <w:start w:val="1"/>
      <w:numFmt w:val="decimal"/>
      <w:lvlText w:val="%1."/>
      <w:lvlJc w:val="left"/>
      <w:pPr>
        <w:ind w:left="720" w:hanging="360"/>
      </w:pPr>
      <w:rPr>
        <w:rFonts w:asciiTheme="majorHAnsi" w:hAnsiTheme="majorHAnsi"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15:restartNumberingAfterBreak="0">
    <w:nsid w:val="70DA2D55"/>
    <w:multiLevelType w:val="hybridMultilevel"/>
    <w:tmpl w:val="6DBC41F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1" w15:restartNumberingAfterBreak="0">
    <w:nsid w:val="72AC71A7"/>
    <w:multiLevelType w:val="hybridMultilevel"/>
    <w:tmpl w:val="FDD6936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2"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53" w15:restartNumberingAfterBreak="0">
    <w:nsid w:val="7BBE0CD0"/>
    <w:multiLevelType w:val="hybridMultilevel"/>
    <w:tmpl w:val="647EA5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4" w15:restartNumberingAfterBreak="0">
    <w:nsid w:val="7E932608"/>
    <w:multiLevelType w:val="hybridMultilevel"/>
    <w:tmpl w:val="34AE4E5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5" w15:restartNumberingAfterBreak="0">
    <w:nsid w:val="7F0C3BA9"/>
    <w:multiLevelType w:val="hybridMultilevel"/>
    <w:tmpl w:val="FA206A9E"/>
    <w:lvl w:ilvl="0" w:tplc="04250001">
      <w:start w:val="1"/>
      <w:numFmt w:val="bullet"/>
      <w:lvlText w:val=""/>
      <w:lvlJc w:val="left"/>
      <w:pPr>
        <w:ind w:left="840" w:hanging="360"/>
      </w:pPr>
      <w:rPr>
        <w:rFonts w:ascii="Symbol" w:hAnsi="Symbol" w:hint="default"/>
      </w:rPr>
    </w:lvl>
    <w:lvl w:ilvl="1" w:tplc="04250003" w:tentative="1">
      <w:start w:val="1"/>
      <w:numFmt w:val="bullet"/>
      <w:lvlText w:val="o"/>
      <w:lvlJc w:val="left"/>
      <w:pPr>
        <w:ind w:left="1560" w:hanging="360"/>
      </w:pPr>
      <w:rPr>
        <w:rFonts w:ascii="Courier New" w:hAnsi="Courier New" w:cs="Courier New" w:hint="default"/>
      </w:rPr>
    </w:lvl>
    <w:lvl w:ilvl="2" w:tplc="04250005" w:tentative="1">
      <w:start w:val="1"/>
      <w:numFmt w:val="bullet"/>
      <w:lvlText w:val=""/>
      <w:lvlJc w:val="left"/>
      <w:pPr>
        <w:ind w:left="2280" w:hanging="360"/>
      </w:pPr>
      <w:rPr>
        <w:rFonts w:ascii="Wingdings" w:hAnsi="Wingdings" w:hint="default"/>
      </w:rPr>
    </w:lvl>
    <w:lvl w:ilvl="3" w:tplc="04250001" w:tentative="1">
      <w:start w:val="1"/>
      <w:numFmt w:val="bullet"/>
      <w:lvlText w:val=""/>
      <w:lvlJc w:val="left"/>
      <w:pPr>
        <w:ind w:left="3000" w:hanging="360"/>
      </w:pPr>
      <w:rPr>
        <w:rFonts w:ascii="Symbol" w:hAnsi="Symbol" w:hint="default"/>
      </w:rPr>
    </w:lvl>
    <w:lvl w:ilvl="4" w:tplc="04250003" w:tentative="1">
      <w:start w:val="1"/>
      <w:numFmt w:val="bullet"/>
      <w:lvlText w:val="o"/>
      <w:lvlJc w:val="left"/>
      <w:pPr>
        <w:ind w:left="3720" w:hanging="360"/>
      </w:pPr>
      <w:rPr>
        <w:rFonts w:ascii="Courier New" w:hAnsi="Courier New" w:cs="Courier New" w:hint="default"/>
      </w:rPr>
    </w:lvl>
    <w:lvl w:ilvl="5" w:tplc="04250005" w:tentative="1">
      <w:start w:val="1"/>
      <w:numFmt w:val="bullet"/>
      <w:lvlText w:val=""/>
      <w:lvlJc w:val="left"/>
      <w:pPr>
        <w:ind w:left="4440" w:hanging="360"/>
      </w:pPr>
      <w:rPr>
        <w:rFonts w:ascii="Wingdings" w:hAnsi="Wingdings" w:hint="default"/>
      </w:rPr>
    </w:lvl>
    <w:lvl w:ilvl="6" w:tplc="04250001" w:tentative="1">
      <w:start w:val="1"/>
      <w:numFmt w:val="bullet"/>
      <w:lvlText w:val=""/>
      <w:lvlJc w:val="left"/>
      <w:pPr>
        <w:ind w:left="5160" w:hanging="360"/>
      </w:pPr>
      <w:rPr>
        <w:rFonts w:ascii="Symbol" w:hAnsi="Symbol" w:hint="default"/>
      </w:rPr>
    </w:lvl>
    <w:lvl w:ilvl="7" w:tplc="04250003" w:tentative="1">
      <w:start w:val="1"/>
      <w:numFmt w:val="bullet"/>
      <w:lvlText w:val="o"/>
      <w:lvlJc w:val="left"/>
      <w:pPr>
        <w:ind w:left="5880" w:hanging="360"/>
      </w:pPr>
      <w:rPr>
        <w:rFonts w:ascii="Courier New" w:hAnsi="Courier New" w:cs="Courier New" w:hint="default"/>
      </w:rPr>
    </w:lvl>
    <w:lvl w:ilvl="8" w:tplc="04250005" w:tentative="1">
      <w:start w:val="1"/>
      <w:numFmt w:val="bullet"/>
      <w:lvlText w:val=""/>
      <w:lvlJc w:val="left"/>
      <w:pPr>
        <w:ind w:left="6600" w:hanging="360"/>
      </w:pPr>
      <w:rPr>
        <w:rFonts w:ascii="Wingdings" w:hAnsi="Wingdings" w:hint="default"/>
      </w:rPr>
    </w:lvl>
  </w:abstractNum>
  <w:num w:numId="1">
    <w:abstractNumId w:val="39"/>
  </w:num>
  <w:num w:numId="2">
    <w:abstractNumId w:val="15"/>
  </w:num>
  <w:num w:numId="3">
    <w:abstractNumId w:val="16"/>
  </w:num>
  <w:num w:numId="4">
    <w:abstractNumId w:val="5"/>
  </w:num>
  <w:num w:numId="5">
    <w:abstractNumId w:val="13"/>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8"/>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8"/>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20"/>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8"/>
  </w:num>
  <w:num w:numId="35">
    <w:abstractNumId w:val="44"/>
  </w:num>
  <w:num w:numId="36">
    <w:abstractNumId w:val="26"/>
  </w:num>
  <w:num w:numId="37">
    <w:abstractNumId w:val="19"/>
  </w:num>
  <w:num w:numId="38">
    <w:abstractNumId w:val="6"/>
  </w:num>
  <w:num w:numId="39">
    <w:abstractNumId w:val="2"/>
  </w:num>
  <w:num w:numId="40">
    <w:abstractNumId w:val="12"/>
  </w:num>
  <w:num w:numId="41">
    <w:abstractNumId w:val="49"/>
  </w:num>
  <w:num w:numId="42">
    <w:abstractNumId w:val="40"/>
  </w:num>
  <w:num w:numId="43">
    <w:abstractNumId w:val="10"/>
  </w:num>
  <w:num w:numId="44">
    <w:abstractNumId w:val="18"/>
  </w:num>
  <w:num w:numId="45">
    <w:abstractNumId w:val="34"/>
  </w:num>
  <w:num w:numId="46">
    <w:abstractNumId w:val="29"/>
  </w:num>
  <w:num w:numId="47">
    <w:abstractNumId w:val="17"/>
  </w:num>
  <w:num w:numId="48">
    <w:abstractNumId w:val="51"/>
  </w:num>
  <w:num w:numId="49">
    <w:abstractNumId w:val="47"/>
  </w:num>
  <w:num w:numId="50">
    <w:abstractNumId w:val="42"/>
  </w:num>
  <w:num w:numId="51">
    <w:abstractNumId w:val="33"/>
  </w:num>
  <w:num w:numId="52">
    <w:abstractNumId w:val="0"/>
  </w:num>
  <w:num w:numId="53">
    <w:abstractNumId w:val="21"/>
  </w:num>
  <w:num w:numId="54">
    <w:abstractNumId w:val="14"/>
  </w:num>
  <w:num w:numId="55">
    <w:abstractNumId w:val="53"/>
  </w:num>
  <w:num w:numId="56">
    <w:abstractNumId w:val="4"/>
  </w:num>
  <w:num w:numId="57">
    <w:abstractNumId w:val="43"/>
  </w:num>
  <w:num w:numId="58">
    <w:abstractNumId w:val="27"/>
  </w:num>
  <w:num w:numId="59">
    <w:abstractNumId w:val="50"/>
  </w:num>
  <w:num w:numId="60">
    <w:abstractNumId w:val="11"/>
  </w:num>
  <w:num w:numId="61">
    <w:abstractNumId w:val="31"/>
  </w:num>
  <w:num w:numId="62">
    <w:abstractNumId w:val="38"/>
  </w:num>
  <w:num w:numId="63">
    <w:abstractNumId w:val="37"/>
  </w:num>
  <w:num w:numId="64">
    <w:abstractNumId w:val="54"/>
  </w:num>
  <w:num w:numId="65">
    <w:abstractNumId w:val="23"/>
  </w:num>
  <w:num w:numId="66">
    <w:abstractNumId w:val="30"/>
  </w:num>
  <w:num w:numId="67">
    <w:abstractNumId w:val="32"/>
  </w:num>
  <w:num w:numId="68">
    <w:abstractNumId w:val="45"/>
  </w:num>
  <w:num w:numId="69">
    <w:abstractNumId w:val="41"/>
  </w:num>
  <w:num w:numId="70">
    <w:abstractNumId w:val="22"/>
  </w:num>
  <w:num w:numId="71">
    <w:abstractNumId w:val="25"/>
  </w:num>
  <w:num w:numId="72">
    <w:abstractNumId w:val="3"/>
  </w:num>
  <w:num w:numId="73">
    <w:abstractNumId w:val="52"/>
  </w:num>
  <w:num w:numId="74">
    <w:abstractNumId w:val="28"/>
  </w:num>
  <w:num w:numId="75">
    <w:abstractNumId w:val="1"/>
  </w:num>
  <w:num w:numId="76">
    <w:abstractNumId w:val="46"/>
  </w:num>
  <w:num w:numId="77">
    <w:abstractNumId w:val="55"/>
  </w:num>
  <w:num w:numId="78">
    <w:abstractNumId w:val="2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6E0"/>
    <w:rsid w:val="000034F1"/>
    <w:rsid w:val="00004B5A"/>
    <w:rsid w:val="00006435"/>
    <w:rsid w:val="00006DD3"/>
    <w:rsid w:val="000156A6"/>
    <w:rsid w:val="00017262"/>
    <w:rsid w:val="000173F2"/>
    <w:rsid w:val="00017746"/>
    <w:rsid w:val="00021F33"/>
    <w:rsid w:val="00022CAE"/>
    <w:rsid w:val="00023739"/>
    <w:rsid w:val="00023A5A"/>
    <w:rsid w:val="00024239"/>
    <w:rsid w:val="00025F47"/>
    <w:rsid w:val="00032B60"/>
    <w:rsid w:val="00033294"/>
    <w:rsid w:val="00043C18"/>
    <w:rsid w:val="0004452B"/>
    <w:rsid w:val="000449EF"/>
    <w:rsid w:val="00046062"/>
    <w:rsid w:val="00046115"/>
    <w:rsid w:val="00046D9A"/>
    <w:rsid w:val="00046E83"/>
    <w:rsid w:val="00054FF1"/>
    <w:rsid w:val="000555BC"/>
    <w:rsid w:val="00055FFF"/>
    <w:rsid w:val="00056B86"/>
    <w:rsid w:val="000574EC"/>
    <w:rsid w:val="000617DD"/>
    <w:rsid w:val="000639AC"/>
    <w:rsid w:val="000669A8"/>
    <w:rsid w:val="000719FD"/>
    <w:rsid w:val="00072017"/>
    <w:rsid w:val="00073333"/>
    <w:rsid w:val="00076B8B"/>
    <w:rsid w:val="000777F3"/>
    <w:rsid w:val="00084687"/>
    <w:rsid w:val="00086011"/>
    <w:rsid w:val="0008708C"/>
    <w:rsid w:val="000914BF"/>
    <w:rsid w:val="000947C8"/>
    <w:rsid w:val="00095B9A"/>
    <w:rsid w:val="000A18EF"/>
    <w:rsid w:val="000A440D"/>
    <w:rsid w:val="000A454D"/>
    <w:rsid w:val="000B2F0C"/>
    <w:rsid w:val="000B60EC"/>
    <w:rsid w:val="000C0C30"/>
    <w:rsid w:val="000C1B8B"/>
    <w:rsid w:val="000D3047"/>
    <w:rsid w:val="000D40E1"/>
    <w:rsid w:val="000D669C"/>
    <w:rsid w:val="000E046F"/>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73AC"/>
    <w:rsid w:val="0012572D"/>
    <w:rsid w:val="0013576A"/>
    <w:rsid w:val="00140505"/>
    <w:rsid w:val="00140E55"/>
    <w:rsid w:val="0014169F"/>
    <w:rsid w:val="00141744"/>
    <w:rsid w:val="00147A34"/>
    <w:rsid w:val="00150286"/>
    <w:rsid w:val="001546FE"/>
    <w:rsid w:val="00156940"/>
    <w:rsid w:val="00160376"/>
    <w:rsid w:val="001614F0"/>
    <w:rsid w:val="00162716"/>
    <w:rsid w:val="00162C64"/>
    <w:rsid w:val="00167A36"/>
    <w:rsid w:val="0017528D"/>
    <w:rsid w:val="001829EC"/>
    <w:rsid w:val="00192552"/>
    <w:rsid w:val="00193B17"/>
    <w:rsid w:val="00194221"/>
    <w:rsid w:val="001968D7"/>
    <w:rsid w:val="00196B14"/>
    <w:rsid w:val="00197995"/>
    <w:rsid w:val="001A0CFE"/>
    <w:rsid w:val="001A1377"/>
    <w:rsid w:val="001A4667"/>
    <w:rsid w:val="001B138E"/>
    <w:rsid w:val="001B17B2"/>
    <w:rsid w:val="001B27BF"/>
    <w:rsid w:val="001B5D87"/>
    <w:rsid w:val="001B5E65"/>
    <w:rsid w:val="001B7D0C"/>
    <w:rsid w:val="001C5D1F"/>
    <w:rsid w:val="001C5F94"/>
    <w:rsid w:val="001C6687"/>
    <w:rsid w:val="001C7477"/>
    <w:rsid w:val="001D03DC"/>
    <w:rsid w:val="001D1DE4"/>
    <w:rsid w:val="001D46DB"/>
    <w:rsid w:val="001D55C7"/>
    <w:rsid w:val="001D5651"/>
    <w:rsid w:val="001E035E"/>
    <w:rsid w:val="001E1CDD"/>
    <w:rsid w:val="001E3B20"/>
    <w:rsid w:val="001E3DF1"/>
    <w:rsid w:val="001F27F9"/>
    <w:rsid w:val="001F36DE"/>
    <w:rsid w:val="001F5498"/>
    <w:rsid w:val="001F76AE"/>
    <w:rsid w:val="00200A5B"/>
    <w:rsid w:val="002010A8"/>
    <w:rsid w:val="00201A1A"/>
    <w:rsid w:val="00202CC5"/>
    <w:rsid w:val="00204CF2"/>
    <w:rsid w:val="002065CD"/>
    <w:rsid w:val="002073BE"/>
    <w:rsid w:val="00210074"/>
    <w:rsid w:val="00210F82"/>
    <w:rsid w:val="002124C4"/>
    <w:rsid w:val="00212754"/>
    <w:rsid w:val="00215DF1"/>
    <w:rsid w:val="00216DBC"/>
    <w:rsid w:val="00225113"/>
    <w:rsid w:val="0022701D"/>
    <w:rsid w:val="002276ED"/>
    <w:rsid w:val="00231C6A"/>
    <w:rsid w:val="002336E2"/>
    <w:rsid w:val="00236BE6"/>
    <w:rsid w:val="0023726E"/>
    <w:rsid w:val="002425DE"/>
    <w:rsid w:val="0024508B"/>
    <w:rsid w:val="00245C8F"/>
    <w:rsid w:val="00246A71"/>
    <w:rsid w:val="00251C93"/>
    <w:rsid w:val="002542C2"/>
    <w:rsid w:val="00254A7A"/>
    <w:rsid w:val="00257FF7"/>
    <w:rsid w:val="00264FE5"/>
    <w:rsid w:val="00270B19"/>
    <w:rsid w:val="002729B3"/>
    <w:rsid w:val="00274C28"/>
    <w:rsid w:val="002751E3"/>
    <w:rsid w:val="002763D3"/>
    <w:rsid w:val="0028204B"/>
    <w:rsid w:val="002821D4"/>
    <w:rsid w:val="0029067D"/>
    <w:rsid w:val="002926E2"/>
    <w:rsid w:val="00292C7B"/>
    <w:rsid w:val="002A2275"/>
    <w:rsid w:val="002A417D"/>
    <w:rsid w:val="002A5F0C"/>
    <w:rsid w:val="002A6397"/>
    <w:rsid w:val="002B06D8"/>
    <w:rsid w:val="002B15AD"/>
    <w:rsid w:val="002B235B"/>
    <w:rsid w:val="002B409E"/>
    <w:rsid w:val="002B5AC9"/>
    <w:rsid w:val="002B6DBD"/>
    <w:rsid w:val="002C05A9"/>
    <w:rsid w:val="002C1732"/>
    <w:rsid w:val="002C5150"/>
    <w:rsid w:val="002C748A"/>
    <w:rsid w:val="002C7773"/>
    <w:rsid w:val="002C7DDE"/>
    <w:rsid w:val="002D1480"/>
    <w:rsid w:val="002D58DD"/>
    <w:rsid w:val="002E4CA1"/>
    <w:rsid w:val="002E590A"/>
    <w:rsid w:val="002E612A"/>
    <w:rsid w:val="002E74FD"/>
    <w:rsid w:val="002F0FD3"/>
    <w:rsid w:val="002F2327"/>
    <w:rsid w:val="002F3333"/>
    <w:rsid w:val="002F5D95"/>
    <w:rsid w:val="002F7249"/>
    <w:rsid w:val="003011E5"/>
    <w:rsid w:val="0030381E"/>
    <w:rsid w:val="003106F8"/>
    <w:rsid w:val="00311DB6"/>
    <w:rsid w:val="0032149F"/>
    <w:rsid w:val="00330240"/>
    <w:rsid w:val="0033043F"/>
    <w:rsid w:val="00330477"/>
    <w:rsid w:val="00331023"/>
    <w:rsid w:val="00331A83"/>
    <w:rsid w:val="0033254E"/>
    <w:rsid w:val="003421E0"/>
    <w:rsid w:val="00343A42"/>
    <w:rsid w:val="00344B15"/>
    <w:rsid w:val="00345976"/>
    <w:rsid w:val="0035166C"/>
    <w:rsid w:val="00353563"/>
    <w:rsid w:val="00353AA1"/>
    <w:rsid w:val="003546A8"/>
    <w:rsid w:val="00357999"/>
    <w:rsid w:val="003620B8"/>
    <w:rsid w:val="00366884"/>
    <w:rsid w:val="00370915"/>
    <w:rsid w:val="00372675"/>
    <w:rsid w:val="00372A30"/>
    <w:rsid w:val="00376953"/>
    <w:rsid w:val="0038073E"/>
    <w:rsid w:val="00381451"/>
    <w:rsid w:val="003831D6"/>
    <w:rsid w:val="00390DDB"/>
    <w:rsid w:val="00392FE3"/>
    <w:rsid w:val="003937FA"/>
    <w:rsid w:val="003A2F3E"/>
    <w:rsid w:val="003A3E66"/>
    <w:rsid w:val="003A440F"/>
    <w:rsid w:val="003A5060"/>
    <w:rsid w:val="003A5D09"/>
    <w:rsid w:val="003B14D0"/>
    <w:rsid w:val="003B395F"/>
    <w:rsid w:val="003B52D6"/>
    <w:rsid w:val="003B53AA"/>
    <w:rsid w:val="003B6792"/>
    <w:rsid w:val="003B6EBA"/>
    <w:rsid w:val="003B6ED0"/>
    <w:rsid w:val="003C1E0D"/>
    <w:rsid w:val="003C2971"/>
    <w:rsid w:val="003C3EF1"/>
    <w:rsid w:val="003C68DB"/>
    <w:rsid w:val="003C6C28"/>
    <w:rsid w:val="003C6D92"/>
    <w:rsid w:val="003D2818"/>
    <w:rsid w:val="003D2FE9"/>
    <w:rsid w:val="003D358A"/>
    <w:rsid w:val="003D4383"/>
    <w:rsid w:val="003D4771"/>
    <w:rsid w:val="003D55D0"/>
    <w:rsid w:val="003D5A8D"/>
    <w:rsid w:val="003D65BD"/>
    <w:rsid w:val="003E3A7C"/>
    <w:rsid w:val="003E3CEB"/>
    <w:rsid w:val="003E7D03"/>
    <w:rsid w:val="003F069A"/>
    <w:rsid w:val="003F0E2D"/>
    <w:rsid w:val="003F0E9E"/>
    <w:rsid w:val="003F1B9B"/>
    <w:rsid w:val="003F2677"/>
    <w:rsid w:val="003F7195"/>
    <w:rsid w:val="003F7381"/>
    <w:rsid w:val="004018F6"/>
    <w:rsid w:val="00402313"/>
    <w:rsid w:val="00403271"/>
    <w:rsid w:val="00403378"/>
    <w:rsid w:val="00404E33"/>
    <w:rsid w:val="004056D3"/>
    <w:rsid w:val="00410EA4"/>
    <w:rsid w:val="004162A3"/>
    <w:rsid w:val="00420549"/>
    <w:rsid w:val="00421D1F"/>
    <w:rsid w:val="00431AA1"/>
    <w:rsid w:val="00433EC4"/>
    <w:rsid w:val="00437EDB"/>
    <w:rsid w:val="004406E0"/>
    <w:rsid w:val="00441B13"/>
    <w:rsid w:val="00442C57"/>
    <w:rsid w:val="004476CA"/>
    <w:rsid w:val="004536EF"/>
    <w:rsid w:val="004538CB"/>
    <w:rsid w:val="0045526F"/>
    <w:rsid w:val="004563E8"/>
    <w:rsid w:val="00462491"/>
    <w:rsid w:val="00462EEE"/>
    <w:rsid w:val="004645A3"/>
    <w:rsid w:val="00464D08"/>
    <w:rsid w:val="00464D6A"/>
    <w:rsid w:val="00470E0F"/>
    <w:rsid w:val="00473131"/>
    <w:rsid w:val="00473CD0"/>
    <w:rsid w:val="00473F2B"/>
    <w:rsid w:val="004749B6"/>
    <w:rsid w:val="00475539"/>
    <w:rsid w:val="004805E1"/>
    <w:rsid w:val="00483AA2"/>
    <w:rsid w:val="004872B5"/>
    <w:rsid w:val="00493FB1"/>
    <w:rsid w:val="00494EDB"/>
    <w:rsid w:val="00495514"/>
    <w:rsid w:val="00497840"/>
    <w:rsid w:val="00497FA7"/>
    <w:rsid w:val="004A28BC"/>
    <w:rsid w:val="004A4BEF"/>
    <w:rsid w:val="004A60F5"/>
    <w:rsid w:val="004A6598"/>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6E4F"/>
    <w:rsid w:val="004E2B00"/>
    <w:rsid w:val="004E5337"/>
    <w:rsid w:val="004E6826"/>
    <w:rsid w:val="004E68D9"/>
    <w:rsid w:val="004E797E"/>
    <w:rsid w:val="004F2082"/>
    <w:rsid w:val="004F223E"/>
    <w:rsid w:val="004F3B4B"/>
    <w:rsid w:val="004F3E05"/>
    <w:rsid w:val="004F3F4F"/>
    <w:rsid w:val="004F7BBA"/>
    <w:rsid w:val="0050284B"/>
    <w:rsid w:val="00506179"/>
    <w:rsid w:val="0050620A"/>
    <w:rsid w:val="00507F0B"/>
    <w:rsid w:val="005120BE"/>
    <w:rsid w:val="00512508"/>
    <w:rsid w:val="00516C9A"/>
    <w:rsid w:val="00517BD3"/>
    <w:rsid w:val="00521424"/>
    <w:rsid w:val="00522F29"/>
    <w:rsid w:val="005244DB"/>
    <w:rsid w:val="005268D3"/>
    <w:rsid w:val="00526CD5"/>
    <w:rsid w:val="00531BF5"/>
    <w:rsid w:val="005341DB"/>
    <w:rsid w:val="00540193"/>
    <w:rsid w:val="00540535"/>
    <w:rsid w:val="00540739"/>
    <w:rsid w:val="00541BE6"/>
    <w:rsid w:val="005424D7"/>
    <w:rsid w:val="00544091"/>
    <w:rsid w:val="00554B72"/>
    <w:rsid w:val="005606E1"/>
    <w:rsid w:val="00561790"/>
    <w:rsid w:val="00561CA2"/>
    <w:rsid w:val="005637F4"/>
    <w:rsid w:val="00563E35"/>
    <w:rsid w:val="005668AE"/>
    <w:rsid w:val="00566D7C"/>
    <w:rsid w:val="005706C5"/>
    <w:rsid w:val="00571D06"/>
    <w:rsid w:val="00574306"/>
    <w:rsid w:val="00581D3F"/>
    <w:rsid w:val="00583571"/>
    <w:rsid w:val="0058478C"/>
    <w:rsid w:val="00587A32"/>
    <w:rsid w:val="00590F2D"/>
    <w:rsid w:val="00594B0E"/>
    <w:rsid w:val="00596554"/>
    <w:rsid w:val="005A2ECE"/>
    <w:rsid w:val="005A38C6"/>
    <w:rsid w:val="005A3AD2"/>
    <w:rsid w:val="005A4909"/>
    <w:rsid w:val="005A654F"/>
    <w:rsid w:val="005A6AA5"/>
    <w:rsid w:val="005A6C6C"/>
    <w:rsid w:val="005A7598"/>
    <w:rsid w:val="005B5E71"/>
    <w:rsid w:val="005B7A73"/>
    <w:rsid w:val="005B7B24"/>
    <w:rsid w:val="005C468B"/>
    <w:rsid w:val="005C66FD"/>
    <w:rsid w:val="005D5238"/>
    <w:rsid w:val="005D679F"/>
    <w:rsid w:val="005E097B"/>
    <w:rsid w:val="005E1828"/>
    <w:rsid w:val="005E3201"/>
    <w:rsid w:val="005E3416"/>
    <w:rsid w:val="005E4602"/>
    <w:rsid w:val="005E4E64"/>
    <w:rsid w:val="005E630F"/>
    <w:rsid w:val="005E648C"/>
    <w:rsid w:val="005F1661"/>
    <w:rsid w:val="005F5184"/>
    <w:rsid w:val="005F73E8"/>
    <w:rsid w:val="00600833"/>
    <w:rsid w:val="006023D7"/>
    <w:rsid w:val="00603E65"/>
    <w:rsid w:val="00607485"/>
    <w:rsid w:val="00613D88"/>
    <w:rsid w:val="006146CD"/>
    <w:rsid w:val="006175B5"/>
    <w:rsid w:val="00617EA3"/>
    <w:rsid w:val="00620F10"/>
    <w:rsid w:val="00626531"/>
    <w:rsid w:val="00626626"/>
    <w:rsid w:val="0063055E"/>
    <w:rsid w:val="0063093D"/>
    <w:rsid w:val="0063163C"/>
    <w:rsid w:val="0063589B"/>
    <w:rsid w:val="0063671E"/>
    <w:rsid w:val="00637FEC"/>
    <w:rsid w:val="0064559F"/>
    <w:rsid w:val="00645982"/>
    <w:rsid w:val="006461AD"/>
    <w:rsid w:val="006474DC"/>
    <w:rsid w:val="00655346"/>
    <w:rsid w:val="00657686"/>
    <w:rsid w:val="00663A0D"/>
    <w:rsid w:val="0066650C"/>
    <w:rsid w:val="00674973"/>
    <w:rsid w:val="006756D8"/>
    <w:rsid w:val="00677671"/>
    <w:rsid w:val="006809AF"/>
    <w:rsid w:val="00680E53"/>
    <w:rsid w:val="006829E2"/>
    <w:rsid w:val="00682F7A"/>
    <w:rsid w:val="00690F71"/>
    <w:rsid w:val="00693CA0"/>
    <w:rsid w:val="00694EE8"/>
    <w:rsid w:val="00695B20"/>
    <w:rsid w:val="006A143E"/>
    <w:rsid w:val="006A334D"/>
    <w:rsid w:val="006A3515"/>
    <w:rsid w:val="006A46EC"/>
    <w:rsid w:val="006A5864"/>
    <w:rsid w:val="006B19D1"/>
    <w:rsid w:val="006B627A"/>
    <w:rsid w:val="006B726B"/>
    <w:rsid w:val="006C0805"/>
    <w:rsid w:val="006C1425"/>
    <w:rsid w:val="006C3787"/>
    <w:rsid w:val="006C6783"/>
    <w:rsid w:val="006C7079"/>
    <w:rsid w:val="006D1755"/>
    <w:rsid w:val="006D2C2B"/>
    <w:rsid w:val="006D4D1E"/>
    <w:rsid w:val="006D5127"/>
    <w:rsid w:val="006D6156"/>
    <w:rsid w:val="006E00A8"/>
    <w:rsid w:val="006E3E1D"/>
    <w:rsid w:val="006E7BC8"/>
    <w:rsid w:val="006F0085"/>
    <w:rsid w:val="006F0529"/>
    <w:rsid w:val="006F09AF"/>
    <w:rsid w:val="006F66A4"/>
    <w:rsid w:val="00702E21"/>
    <w:rsid w:val="00703E6A"/>
    <w:rsid w:val="00706FED"/>
    <w:rsid w:val="00710269"/>
    <w:rsid w:val="007126D6"/>
    <w:rsid w:val="00713AED"/>
    <w:rsid w:val="007217EE"/>
    <w:rsid w:val="00722016"/>
    <w:rsid w:val="007238D2"/>
    <w:rsid w:val="0072453E"/>
    <w:rsid w:val="00724C9F"/>
    <w:rsid w:val="00733143"/>
    <w:rsid w:val="00735E22"/>
    <w:rsid w:val="00737B6F"/>
    <w:rsid w:val="00741ECC"/>
    <w:rsid w:val="007432DC"/>
    <w:rsid w:val="007453E3"/>
    <w:rsid w:val="00747FA8"/>
    <w:rsid w:val="00754293"/>
    <w:rsid w:val="00756AFF"/>
    <w:rsid w:val="00757AF6"/>
    <w:rsid w:val="007629B6"/>
    <w:rsid w:val="00763104"/>
    <w:rsid w:val="00765373"/>
    <w:rsid w:val="00767BB8"/>
    <w:rsid w:val="00770065"/>
    <w:rsid w:val="0077584C"/>
    <w:rsid w:val="00775C9A"/>
    <w:rsid w:val="007806E3"/>
    <w:rsid w:val="00782D4E"/>
    <w:rsid w:val="00786D74"/>
    <w:rsid w:val="00790E1D"/>
    <w:rsid w:val="00792E44"/>
    <w:rsid w:val="0079797F"/>
    <w:rsid w:val="007A0296"/>
    <w:rsid w:val="007A057F"/>
    <w:rsid w:val="007A5EF8"/>
    <w:rsid w:val="007B0B11"/>
    <w:rsid w:val="007B29C4"/>
    <w:rsid w:val="007B7701"/>
    <w:rsid w:val="007C0E26"/>
    <w:rsid w:val="007C3D4F"/>
    <w:rsid w:val="007C4866"/>
    <w:rsid w:val="007C4B43"/>
    <w:rsid w:val="007D0A70"/>
    <w:rsid w:val="007D1457"/>
    <w:rsid w:val="007D1F5A"/>
    <w:rsid w:val="007D2FDF"/>
    <w:rsid w:val="007D7281"/>
    <w:rsid w:val="007E4259"/>
    <w:rsid w:val="007E558C"/>
    <w:rsid w:val="007E7210"/>
    <w:rsid w:val="007F0CBE"/>
    <w:rsid w:val="007F1E6D"/>
    <w:rsid w:val="00801957"/>
    <w:rsid w:val="008034DD"/>
    <w:rsid w:val="00807778"/>
    <w:rsid w:val="00810B69"/>
    <w:rsid w:val="00811E78"/>
    <w:rsid w:val="0081219C"/>
    <w:rsid w:val="00812BBC"/>
    <w:rsid w:val="00816B6E"/>
    <w:rsid w:val="00816F0A"/>
    <w:rsid w:val="00817BC9"/>
    <w:rsid w:val="0082006D"/>
    <w:rsid w:val="008205CE"/>
    <w:rsid w:val="0082077A"/>
    <w:rsid w:val="00821098"/>
    <w:rsid w:val="008239E0"/>
    <w:rsid w:val="00826295"/>
    <w:rsid w:val="008314EE"/>
    <w:rsid w:val="00831C61"/>
    <w:rsid w:val="00832726"/>
    <w:rsid w:val="00835172"/>
    <w:rsid w:val="00836FBF"/>
    <w:rsid w:val="00837373"/>
    <w:rsid w:val="00847437"/>
    <w:rsid w:val="008479CD"/>
    <w:rsid w:val="00850023"/>
    <w:rsid w:val="008506D8"/>
    <w:rsid w:val="00852522"/>
    <w:rsid w:val="00855DF1"/>
    <w:rsid w:val="00867D4C"/>
    <w:rsid w:val="00883C50"/>
    <w:rsid w:val="00883C83"/>
    <w:rsid w:val="00885D15"/>
    <w:rsid w:val="00886F01"/>
    <w:rsid w:val="00890264"/>
    <w:rsid w:val="008929DA"/>
    <w:rsid w:val="00892C09"/>
    <w:rsid w:val="008979D5"/>
    <w:rsid w:val="008A31AF"/>
    <w:rsid w:val="008A5416"/>
    <w:rsid w:val="008A6C3E"/>
    <w:rsid w:val="008B3AF6"/>
    <w:rsid w:val="008B3CBC"/>
    <w:rsid w:val="008B689D"/>
    <w:rsid w:val="008B74F2"/>
    <w:rsid w:val="008D4003"/>
    <w:rsid w:val="008D4C01"/>
    <w:rsid w:val="008D4D15"/>
    <w:rsid w:val="008D5E70"/>
    <w:rsid w:val="008E2C45"/>
    <w:rsid w:val="008F3726"/>
    <w:rsid w:val="008F5CE5"/>
    <w:rsid w:val="008F5D0D"/>
    <w:rsid w:val="009012B1"/>
    <w:rsid w:val="009022A7"/>
    <w:rsid w:val="00911133"/>
    <w:rsid w:val="00911928"/>
    <w:rsid w:val="00911EEB"/>
    <w:rsid w:val="00912316"/>
    <w:rsid w:val="00912418"/>
    <w:rsid w:val="00912E70"/>
    <w:rsid w:val="009139C0"/>
    <w:rsid w:val="00913F5C"/>
    <w:rsid w:val="00914621"/>
    <w:rsid w:val="009159D0"/>
    <w:rsid w:val="009160EA"/>
    <w:rsid w:val="009162B7"/>
    <w:rsid w:val="0091644A"/>
    <w:rsid w:val="0092538C"/>
    <w:rsid w:val="0093321D"/>
    <w:rsid w:val="00934A42"/>
    <w:rsid w:val="00934C63"/>
    <w:rsid w:val="0093548C"/>
    <w:rsid w:val="009402B4"/>
    <w:rsid w:val="00940929"/>
    <w:rsid w:val="00941D9F"/>
    <w:rsid w:val="00944D95"/>
    <w:rsid w:val="009462DA"/>
    <w:rsid w:val="009466DC"/>
    <w:rsid w:val="009510E7"/>
    <w:rsid w:val="00951AD6"/>
    <w:rsid w:val="0095327F"/>
    <w:rsid w:val="009555D9"/>
    <w:rsid w:val="009560EE"/>
    <w:rsid w:val="00960387"/>
    <w:rsid w:val="00960D2B"/>
    <w:rsid w:val="00963ABB"/>
    <w:rsid w:val="00965728"/>
    <w:rsid w:val="00965B01"/>
    <w:rsid w:val="00966C62"/>
    <w:rsid w:val="009716F1"/>
    <w:rsid w:val="00972E79"/>
    <w:rsid w:val="00973F22"/>
    <w:rsid w:val="009801A9"/>
    <w:rsid w:val="009829D5"/>
    <w:rsid w:val="0099268C"/>
    <w:rsid w:val="00993A51"/>
    <w:rsid w:val="0099494F"/>
    <w:rsid w:val="00994E60"/>
    <w:rsid w:val="009A093E"/>
    <w:rsid w:val="009A0A61"/>
    <w:rsid w:val="009A3315"/>
    <w:rsid w:val="009A5880"/>
    <w:rsid w:val="009A6F87"/>
    <w:rsid w:val="009A76F8"/>
    <w:rsid w:val="009A7833"/>
    <w:rsid w:val="009B10C6"/>
    <w:rsid w:val="009B1C89"/>
    <w:rsid w:val="009B5C27"/>
    <w:rsid w:val="009C0105"/>
    <w:rsid w:val="009C0A38"/>
    <w:rsid w:val="009C3F3F"/>
    <w:rsid w:val="009C56D4"/>
    <w:rsid w:val="009D08E7"/>
    <w:rsid w:val="009D4330"/>
    <w:rsid w:val="009D4956"/>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20E4"/>
    <w:rsid w:val="00A4546B"/>
    <w:rsid w:val="00A46A10"/>
    <w:rsid w:val="00A52967"/>
    <w:rsid w:val="00A62C45"/>
    <w:rsid w:val="00A6505C"/>
    <w:rsid w:val="00A70C6A"/>
    <w:rsid w:val="00A7730E"/>
    <w:rsid w:val="00A85940"/>
    <w:rsid w:val="00A85D6C"/>
    <w:rsid w:val="00A91687"/>
    <w:rsid w:val="00A9274C"/>
    <w:rsid w:val="00A92D41"/>
    <w:rsid w:val="00A92D7A"/>
    <w:rsid w:val="00A93737"/>
    <w:rsid w:val="00A95D97"/>
    <w:rsid w:val="00A9707F"/>
    <w:rsid w:val="00AA1E69"/>
    <w:rsid w:val="00AA22A7"/>
    <w:rsid w:val="00AA2FC7"/>
    <w:rsid w:val="00AA5D3C"/>
    <w:rsid w:val="00AA6D66"/>
    <w:rsid w:val="00AB1B2F"/>
    <w:rsid w:val="00AB2B92"/>
    <w:rsid w:val="00AB6FAF"/>
    <w:rsid w:val="00AB716B"/>
    <w:rsid w:val="00AC0668"/>
    <w:rsid w:val="00AC3B73"/>
    <w:rsid w:val="00AC777C"/>
    <w:rsid w:val="00AC7CE1"/>
    <w:rsid w:val="00AD1AEF"/>
    <w:rsid w:val="00AE0933"/>
    <w:rsid w:val="00AE286C"/>
    <w:rsid w:val="00AE3E06"/>
    <w:rsid w:val="00AE4987"/>
    <w:rsid w:val="00AE52E7"/>
    <w:rsid w:val="00AE695C"/>
    <w:rsid w:val="00AE6C2D"/>
    <w:rsid w:val="00AF0ED8"/>
    <w:rsid w:val="00AF1200"/>
    <w:rsid w:val="00AF146D"/>
    <w:rsid w:val="00AF1EF4"/>
    <w:rsid w:val="00AF3345"/>
    <w:rsid w:val="00AF5E3F"/>
    <w:rsid w:val="00AF6195"/>
    <w:rsid w:val="00AF6279"/>
    <w:rsid w:val="00AF6F9A"/>
    <w:rsid w:val="00AF6FA2"/>
    <w:rsid w:val="00B043CA"/>
    <w:rsid w:val="00B06E7F"/>
    <w:rsid w:val="00B103F8"/>
    <w:rsid w:val="00B10DEB"/>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46CA"/>
    <w:rsid w:val="00B77C25"/>
    <w:rsid w:val="00B91959"/>
    <w:rsid w:val="00B92B2B"/>
    <w:rsid w:val="00B933A2"/>
    <w:rsid w:val="00B9374E"/>
    <w:rsid w:val="00B94114"/>
    <w:rsid w:val="00B95C21"/>
    <w:rsid w:val="00BA0A9F"/>
    <w:rsid w:val="00BA13F5"/>
    <w:rsid w:val="00BA19B3"/>
    <w:rsid w:val="00BA4170"/>
    <w:rsid w:val="00BA562C"/>
    <w:rsid w:val="00BA74B4"/>
    <w:rsid w:val="00BB0FFC"/>
    <w:rsid w:val="00BB6FDE"/>
    <w:rsid w:val="00BC3066"/>
    <w:rsid w:val="00BC4963"/>
    <w:rsid w:val="00BD14AC"/>
    <w:rsid w:val="00BD249A"/>
    <w:rsid w:val="00BD78F0"/>
    <w:rsid w:val="00BE217D"/>
    <w:rsid w:val="00BF1A0A"/>
    <w:rsid w:val="00BF2728"/>
    <w:rsid w:val="00C070BF"/>
    <w:rsid w:val="00C11367"/>
    <w:rsid w:val="00C13F29"/>
    <w:rsid w:val="00C14EAE"/>
    <w:rsid w:val="00C15FDB"/>
    <w:rsid w:val="00C16713"/>
    <w:rsid w:val="00C23A2A"/>
    <w:rsid w:val="00C275E1"/>
    <w:rsid w:val="00C27F4F"/>
    <w:rsid w:val="00C303B3"/>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50F7"/>
    <w:rsid w:val="00C5542E"/>
    <w:rsid w:val="00C56224"/>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96B83"/>
    <w:rsid w:val="00CA1F33"/>
    <w:rsid w:val="00CA4A7C"/>
    <w:rsid w:val="00CA69BD"/>
    <w:rsid w:val="00CA6D6B"/>
    <w:rsid w:val="00CB1CFD"/>
    <w:rsid w:val="00CB2C85"/>
    <w:rsid w:val="00CB3079"/>
    <w:rsid w:val="00CB46A4"/>
    <w:rsid w:val="00CC27CA"/>
    <w:rsid w:val="00CC3A23"/>
    <w:rsid w:val="00CC4D18"/>
    <w:rsid w:val="00CD3223"/>
    <w:rsid w:val="00CD376A"/>
    <w:rsid w:val="00CD37AD"/>
    <w:rsid w:val="00CD3FD4"/>
    <w:rsid w:val="00CD4071"/>
    <w:rsid w:val="00CD5700"/>
    <w:rsid w:val="00CD6E58"/>
    <w:rsid w:val="00CD7C2A"/>
    <w:rsid w:val="00CE0C7A"/>
    <w:rsid w:val="00CE1497"/>
    <w:rsid w:val="00CE2D08"/>
    <w:rsid w:val="00CE6A50"/>
    <w:rsid w:val="00CF1B43"/>
    <w:rsid w:val="00CF26A7"/>
    <w:rsid w:val="00CF3B88"/>
    <w:rsid w:val="00CF4559"/>
    <w:rsid w:val="00CF606B"/>
    <w:rsid w:val="00CF7F64"/>
    <w:rsid w:val="00D001AB"/>
    <w:rsid w:val="00D0043A"/>
    <w:rsid w:val="00D00FE1"/>
    <w:rsid w:val="00D01048"/>
    <w:rsid w:val="00D028FD"/>
    <w:rsid w:val="00D069AF"/>
    <w:rsid w:val="00D078F8"/>
    <w:rsid w:val="00D1173B"/>
    <w:rsid w:val="00D14974"/>
    <w:rsid w:val="00D24044"/>
    <w:rsid w:val="00D4096D"/>
    <w:rsid w:val="00D4353E"/>
    <w:rsid w:val="00D440DC"/>
    <w:rsid w:val="00D47C06"/>
    <w:rsid w:val="00D50B9E"/>
    <w:rsid w:val="00D51A66"/>
    <w:rsid w:val="00D54CF1"/>
    <w:rsid w:val="00D56235"/>
    <w:rsid w:val="00D57F7A"/>
    <w:rsid w:val="00D57FB1"/>
    <w:rsid w:val="00D62484"/>
    <w:rsid w:val="00D629D2"/>
    <w:rsid w:val="00D62EC9"/>
    <w:rsid w:val="00D6373D"/>
    <w:rsid w:val="00D669CC"/>
    <w:rsid w:val="00D67395"/>
    <w:rsid w:val="00D71487"/>
    <w:rsid w:val="00D800F2"/>
    <w:rsid w:val="00D8224D"/>
    <w:rsid w:val="00D82386"/>
    <w:rsid w:val="00D825DA"/>
    <w:rsid w:val="00D86AA3"/>
    <w:rsid w:val="00DA0121"/>
    <w:rsid w:val="00DA08B4"/>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F092B"/>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6C0A"/>
    <w:rsid w:val="00E23DF0"/>
    <w:rsid w:val="00E24844"/>
    <w:rsid w:val="00E26BCE"/>
    <w:rsid w:val="00E3127A"/>
    <w:rsid w:val="00E3313A"/>
    <w:rsid w:val="00E33175"/>
    <w:rsid w:val="00E345EC"/>
    <w:rsid w:val="00E35820"/>
    <w:rsid w:val="00E42424"/>
    <w:rsid w:val="00E44D64"/>
    <w:rsid w:val="00E505FE"/>
    <w:rsid w:val="00E50C8E"/>
    <w:rsid w:val="00E51B43"/>
    <w:rsid w:val="00E53C40"/>
    <w:rsid w:val="00E5540F"/>
    <w:rsid w:val="00E56D7D"/>
    <w:rsid w:val="00E607CE"/>
    <w:rsid w:val="00E64B79"/>
    <w:rsid w:val="00E64E50"/>
    <w:rsid w:val="00E6552D"/>
    <w:rsid w:val="00E660A4"/>
    <w:rsid w:val="00E710D2"/>
    <w:rsid w:val="00E71E91"/>
    <w:rsid w:val="00E71EC3"/>
    <w:rsid w:val="00E72AA6"/>
    <w:rsid w:val="00E72E2A"/>
    <w:rsid w:val="00E770CE"/>
    <w:rsid w:val="00E813AB"/>
    <w:rsid w:val="00E851AB"/>
    <w:rsid w:val="00E87000"/>
    <w:rsid w:val="00E9046D"/>
    <w:rsid w:val="00E91D4E"/>
    <w:rsid w:val="00E929E9"/>
    <w:rsid w:val="00E96179"/>
    <w:rsid w:val="00EA5D6A"/>
    <w:rsid w:val="00EA70BE"/>
    <w:rsid w:val="00EA7CA6"/>
    <w:rsid w:val="00EB0577"/>
    <w:rsid w:val="00EB3233"/>
    <w:rsid w:val="00EB3AFC"/>
    <w:rsid w:val="00EB4E96"/>
    <w:rsid w:val="00EB5361"/>
    <w:rsid w:val="00EB69EB"/>
    <w:rsid w:val="00EC0488"/>
    <w:rsid w:val="00EC14B0"/>
    <w:rsid w:val="00EC26ED"/>
    <w:rsid w:val="00EC278B"/>
    <w:rsid w:val="00EC31C1"/>
    <w:rsid w:val="00EC44EC"/>
    <w:rsid w:val="00EC46EC"/>
    <w:rsid w:val="00ED41D2"/>
    <w:rsid w:val="00ED53F7"/>
    <w:rsid w:val="00ED6627"/>
    <w:rsid w:val="00ED674C"/>
    <w:rsid w:val="00ED7520"/>
    <w:rsid w:val="00EE0CAE"/>
    <w:rsid w:val="00EE46C1"/>
    <w:rsid w:val="00EE472C"/>
    <w:rsid w:val="00EE6E9A"/>
    <w:rsid w:val="00EE6EB4"/>
    <w:rsid w:val="00EF0CFE"/>
    <w:rsid w:val="00EF1C14"/>
    <w:rsid w:val="00EF2E27"/>
    <w:rsid w:val="00EF4CBF"/>
    <w:rsid w:val="00EF54EE"/>
    <w:rsid w:val="00EF6A67"/>
    <w:rsid w:val="00EF75F9"/>
    <w:rsid w:val="00F01D2F"/>
    <w:rsid w:val="00F02DAB"/>
    <w:rsid w:val="00F03600"/>
    <w:rsid w:val="00F03802"/>
    <w:rsid w:val="00F051FB"/>
    <w:rsid w:val="00F05637"/>
    <w:rsid w:val="00F06F26"/>
    <w:rsid w:val="00F14455"/>
    <w:rsid w:val="00F14B32"/>
    <w:rsid w:val="00F21C38"/>
    <w:rsid w:val="00F255AF"/>
    <w:rsid w:val="00F3015F"/>
    <w:rsid w:val="00F32766"/>
    <w:rsid w:val="00F327A0"/>
    <w:rsid w:val="00F336A9"/>
    <w:rsid w:val="00F34CEE"/>
    <w:rsid w:val="00F40EBB"/>
    <w:rsid w:val="00F4230C"/>
    <w:rsid w:val="00F43F6B"/>
    <w:rsid w:val="00F50395"/>
    <w:rsid w:val="00F52595"/>
    <w:rsid w:val="00F53474"/>
    <w:rsid w:val="00F56399"/>
    <w:rsid w:val="00F60704"/>
    <w:rsid w:val="00F6150C"/>
    <w:rsid w:val="00F80280"/>
    <w:rsid w:val="00F80DFB"/>
    <w:rsid w:val="00F825B3"/>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D01F4"/>
    <w:rsid w:val="00FD1A49"/>
    <w:rsid w:val="00FD28DB"/>
    <w:rsid w:val="00FD2BCD"/>
    <w:rsid w:val="00FD2F37"/>
    <w:rsid w:val="00FE2763"/>
    <w:rsid w:val="00FE2A90"/>
    <w:rsid w:val="00FE47BE"/>
    <w:rsid w:val="00FE51EF"/>
    <w:rsid w:val="00FF24BE"/>
    <w:rsid w:val="00FF4CF6"/>
    <w:rsid w:val="00FF6F0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ADFB1"/>
  <w15:docId w15:val="{C2371090-99D9-428F-953C-B9E2744D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2"/>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2"/>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71"/>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CE1497"/>
    <w:rPr>
      <w:color w:val="63002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47">
      <w:bodyDiv w:val="1"/>
      <w:marLeft w:val="0"/>
      <w:marRight w:val="0"/>
      <w:marTop w:val="0"/>
      <w:marBottom w:val="0"/>
      <w:divBdr>
        <w:top w:val="none" w:sz="0" w:space="0" w:color="auto"/>
        <w:left w:val="none" w:sz="0" w:space="0" w:color="auto"/>
        <w:bottom w:val="none" w:sz="0" w:space="0" w:color="auto"/>
        <w:right w:val="none" w:sz="0" w:space="0" w:color="auto"/>
      </w:divBdr>
    </w:div>
    <w:div w:id="79329206">
      <w:bodyDiv w:val="1"/>
      <w:marLeft w:val="0"/>
      <w:marRight w:val="0"/>
      <w:marTop w:val="0"/>
      <w:marBottom w:val="0"/>
      <w:divBdr>
        <w:top w:val="none" w:sz="0" w:space="0" w:color="auto"/>
        <w:left w:val="none" w:sz="0" w:space="0" w:color="auto"/>
        <w:bottom w:val="none" w:sz="0" w:space="0" w:color="auto"/>
        <w:right w:val="none" w:sz="0" w:space="0" w:color="auto"/>
      </w:divBdr>
    </w:div>
    <w:div w:id="90006416">
      <w:bodyDiv w:val="1"/>
      <w:marLeft w:val="0"/>
      <w:marRight w:val="0"/>
      <w:marTop w:val="0"/>
      <w:marBottom w:val="0"/>
      <w:divBdr>
        <w:top w:val="none" w:sz="0" w:space="0" w:color="auto"/>
        <w:left w:val="none" w:sz="0" w:space="0" w:color="auto"/>
        <w:bottom w:val="none" w:sz="0" w:space="0" w:color="auto"/>
        <w:right w:val="none" w:sz="0" w:space="0" w:color="auto"/>
      </w:divBdr>
    </w:div>
    <w:div w:id="114907930">
      <w:bodyDiv w:val="1"/>
      <w:marLeft w:val="0"/>
      <w:marRight w:val="0"/>
      <w:marTop w:val="0"/>
      <w:marBottom w:val="0"/>
      <w:divBdr>
        <w:top w:val="none" w:sz="0" w:space="0" w:color="auto"/>
        <w:left w:val="none" w:sz="0" w:space="0" w:color="auto"/>
        <w:bottom w:val="none" w:sz="0" w:space="0" w:color="auto"/>
        <w:right w:val="none" w:sz="0" w:space="0" w:color="auto"/>
      </w:divBdr>
    </w:div>
    <w:div w:id="182520913">
      <w:bodyDiv w:val="1"/>
      <w:marLeft w:val="0"/>
      <w:marRight w:val="0"/>
      <w:marTop w:val="0"/>
      <w:marBottom w:val="0"/>
      <w:divBdr>
        <w:top w:val="none" w:sz="0" w:space="0" w:color="auto"/>
        <w:left w:val="none" w:sz="0" w:space="0" w:color="auto"/>
        <w:bottom w:val="none" w:sz="0" w:space="0" w:color="auto"/>
        <w:right w:val="none" w:sz="0" w:space="0" w:color="auto"/>
      </w:divBdr>
    </w:div>
    <w:div w:id="201795404">
      <w:bodyDiv w:val="1"/>
      <w:marLeft w:val="0"/>
      <w:marRight w:val="0"/>
      <w:marTop w:val="0"/>
      <w:marBottom w:val="0"/>
      <w:divBdr>
        <w:top w:val="none" w:sz="0" w:space="0" w:color="auto"/>
        <w:left w:val="none" w:sz="0" w:space="0" w:color="auto"/>
        <w:bottom w:val="none" w:sz="0" w:space="0" w:color="auto"/>
        <w:right w:val="none" w:sz="0" w:space="0" w:color="auto"/>
      </w:divBdr>
    </w:div>
    <w:div w:id="234437222">
      <w:bodyDiv w:val="1"/>
      <w:marLeft w:val="0"/>
      <w:marRight w:val="0"/>
      <w:marTop w:val="0"/>
      <w:marBottom w:val="0"/>
      <w:divBdr>
        <w:top w:val="none" w:sz="0" w:space="0" w:color="auto"/>
        <w:left w:val="none" w:sz="0" w:space="0" w:color="auto"/>
        <w:bottom w:val="none" w:sz="0" w:space="0" w:color="auto"/>
        <w:right w:val="none" w:sz="0" w:space="0" w:color="auto"/>
      </w:divBdr>
    </w:div>
    <w:div w:id="248123476">
      <w:bodyDiv w:val="1"/>
      <w:marLeft w:val="0"/>
      <w:marRight w:val="0"/>
      <w:marTop w:val="0"/>
      <w:marBottom w:val="0"/>
      <w:divBdr>
        <w:top w:val="none" w:sz="0" w:space="0" w:color="auto"/>
        <w:left w:val="none" w:sz="0" w:space="0" w:color="auto"/>
        <w:bottom w:val="none" w:sz="0" w:space="0" w:color="auto"/>
        <w:right w:val="none" w:sz="0" w:space="0" w:color="auto"/>
      </w:divBdr>
    </w:div>
    <w:div w:id="258147895">
      <w:bodyDiv w:val="1"/>
      <w:marLeft w:val="0"/>
      <w:marRight w:val="0"/>
      <w:marTop w:val="0"/>
      <w:marBottom w:val="0"/>
      <w:divBdr>
        <w:top w:val="none" w:sz="0" w:space="0" w:color="auto"/>
        <w:left w:val="none" w:sz="0" w:space="0" w:color="auto"/>
        <w:bottom w:val="none" w:sz="0" w:space="0" w:color="auto"/>
        <w:right w:val="none" w:sz="0" w:space="0" w:color="auto"/>
      </w:divBdr>
    </w:div>
    <w:div w:id="260720944">
      <w:bodyDiv w:val="1"/>
      <w:marLeft w:val="0"/>
      <w:marRight w:val="0"/>
      <w:marTop w:val="0"/>
      <w:marBottom w:val="0"/>
      <w:divBdr>
        <w:top w:val="none" w:sz="0" w:space="0" w:color="auto"/>
        <w:left w:val="none" w:sz="0" w:space="0" w:color="auto"/>
        <w:bottom w:val="none" w:sz="0" w:space="0" w:color="auto"/>
        <w:right w:val="none" w:sz="0" w:space="0" w:color="auto"/>
      </w:divBdr>
    </w:div>
    <w:div w:id="286786396">
      <w:bodyDiv w:val="1"/>
      <w:marLeft w:val="0"/>
      <w:marRight w:val="0"/>
      <w:marTop w:val="0"/>
      <w:marBottom w:val="0"/>
      <w:divBdr>
        <w:top w:val="none" w:sz="0" w:space="0" w:color="auto"/>
        <w:left w:val="none" w:sz="0" w:space="0" w:color="auto"/>
        <w:bottom w:val="none" w:sz="0" w:space="0" w:color="auto"/>
        <w:right w:val="none" w:sz="0" w:space="0" w:color="auto"/>
      </w:divBdr>
    </w:div>
    <w:div w:id="325203940">
      <w:bodyDiv w:val="1"/>
      <w:marLeft w:val="0"/>
      <w:marRight w:val="0"/>
      <w:marTop w:val="0"/>
      <w:marBottom w:val="0"/>
      <w:divBdr>
        <w:top w:val="none" w:sz="0" w:space="0" w:color="auto"/>
        <w:left w:val="none" w:sz="0" w:space="0" w:color="auto"/>
        <w:bottom w:val="none" w:sz="0" w:space="0" w:color="auto"/>
        <w:right w:val="none" w:sz="0" w:space="0" w:color="auto"/>
      </w:divBdr>
    </w:div>
    <w:div w:id="371614235">
      <w:bodyDiv w:val="1"/>
      <w:marLeft w:val="0"/>
      <w:marRight w:val="0"/>
      <w:marTop w:val="0"/>
      <w:marBottom w:val="0"/>
      <w:divBdr>
        <w:top w:val="none" w:sz="0" w:space="0" w:color="auto"/>
        <w:left w:val="none" w:sz="0" w:space="0" w:color="auto"/>
        <w:bottom w:val="none" w:sz="0" w:space="0" w:color="auto"/>
        <w:right w:val="none" w:sz="0" w:space="0" w:color="auto"/>
      </w:divBdr>
    </w:div>
    <w:div w:id="547645639">
      <w:bodyDiv w:val="1"/>
      <w:marLeft w:val="0"/>
      <w:marRight w:val="0"/>
      <w:marTop w:val="0"/>
      <w:marBottom w:val="0"/>
      <w:divBdr>
        <w:top w:val="none" w:sz="0" w:space="0" w:color="auto"/>
        <w:left w:val="none" w:sz="0" w:space="0" w:color="auto"/>
        <w:bottom w:val="none" w:sz="0" w:space="0" w:color="auto"/>
        <w:right w:val="none" w:sz="0" w:space="0" w:color="auto"/>
      </w:divBdr>
    </w:div>
    <w:div w:id="604189904">
      <w:bodyDiv w:val="1"/>
      <w:marLeft w:val="0"/>
      <w:marRight w:val="0"/>
      <w:marTop w:val="0"/>
      <w:marBottom w:val="0"/>
      <w:divBdr>
        <w:top w:val="none" w:sz="0" w:space="0" w:color="auto"/>
        <w:left w:val="none" w:sz="0" w:space="0" w:color="auto"/>
        <w:bottom w:val="none" w:sz="0" w:space="0" w:color="auto"/>
        <w:right w:val="none" w:sz="0" w:space="0" w:color="auto"/>
      </w:divBdr>
    </w:div>
    <w:div w:id="660155813">
      <w:bodyDiv w:val="1"/>
      <w:marLeft w:val="0"/>
      <w:marRight w:val="0"/>
      <w:marTop w:val="0"/>
      <w:marBottom w:val="0"/>
      <w:divBdr>
        <w:top w:val="none" w:sz="0" w:space="0" w:color="auto"/>
        <w:left w:val="none" w:sz="0" w:space="0" w:color="auto"/>
        <w:bottom w:val="none" w:sz="0" w:space="0" w:color="auto"/>
        <w:right w:val="none" w:sz="0" w:space="0" w:color="auto"/>
      </w:divBdr>
    </w:div>
    <w:div w:id="678655133">
      <w:bodyDiv w:val="1"/>
      <w:marLeft w:val="0"/>
      <w:marRight w:val="0"/>
      <w:marTop w:val="0"/>
      <w:marBottom w:val="0"/>
      <w:divBdr>
        <w:top w:val="none" w:sz="0" w:space="0" w:color="auto"/>
        <w:left w:val="none" w:sz="0" w:space="0" w:color="auto"/>
        <w:bottom w:val="none" w:sz="0" w:space="0" w:color="auto"/>
        <w:right w:val="none" w:sz="0" w:space="0" w:color="auto"/>
      </w:divBdr>
    </w:div>
    <w:div w:id="784035286">
      <w:bodyDiv w:val="1"/>
      <w:marLeft w:val="0"/>
      <w:marRight w:val="0"/>
      <w:marTop w:val="0"/>
      <w:marBottom w:val="0"/>
      <w:divBdr>
        <w:top w:val="none" w:sz="0" w:space="0" w:color="auto"/>
        <w:left w:val="none" w:sz="0" w:space="0" w:color="auto"/>
        <w:bottom w:val="none" w:sz="0" w:space="0" w:color="auto"/>
        <w:right w:val="none" w:sz="0" w:space="0" w:color="auto"/>
      </w:divBdr>
    </w:div>
    <w:div w:id="830607879">
      <w:bodyDiv w:val="1"/>
      <w:marLeft w:val="0"/>
      <w:marRight w:val="0"/>
      <w:marTop w:val="0"/>
      <w:marBottom w:val="0"/>
      <w:divBdr>
        <w:top w:val="none" w:sz="0" w:space="0" w:color="auto"/>
        <w:left w:val="none" w:sz="0" w:space="0" w:color="auto"/>
        <w:bottom w:val="none" w:sz="0" w:space="0" w:color="auto"/>
        <w:right w:val="none" w:sz="0" w:space="0" w:color="auto"/>
      </w:divBdr>
    </w:div>
    <w:div w:id="831412326">
      <w:bodyDiv w:val="1"/>
      <w:marLeft w:val="0"/>
      <w:marRight w:val="0"/>
      <w:marTop w:val="0"/>
      <w:marBottom w:val="0"/>
      <w:divBdr>
        <w:top w:val="none" w:sz="0" w:space="0" w:color="auto"/>
        <w:left w:val="none" w:sz="0" w:space="0" w:color="auto"/>
        <w:bottom w:val="none" w:sz="0" w:space="0" w:color="auto"/>
        <w:right w:val="none" w:sz="0" w:space="0" w:color="auto"/>
      </w:divBdr>
    </w:div>
    <w:div w:id="850797824">
      <w:bodyDiv w:val="1"/>
      <w:marLeft w:val="0"/>
      <w:marRight w:val="0"/>
      <w:marTop w:val="0"/>
      <w:marBottom w:val="0"/>
      <w:divBdr>
        <w:top w:val="none" w:sz="0" w:space="0" w:color="auto"/>
        <w:left w:val="none" w:sz="0" w:space="0" w:color="auto"/>
        <w:bottom w:val="none" w:sz="0" w:space="0" w:color="auto"/>
        <w:right w:val="none" w:sz="0" w:space="0" w:color="auto"/>
      </w:divBdr>
    </w:div>
    <w:div w:id="854882338">
      <w:bodyDiv w:val="1"/>
      <w:marLeft w:val="0"/>
      <w:marRight w:val="0"/>
      <w:marTop w:val="0"/>
      <w:marBottom w:val="0"/>
      <w:divBdr>
        <w:top w:val="none" w:sz="0" w:space="0" w:color="auto"/>
        <w:left w:val="none" w:sz="0" w:space="0" w:color="auto"/>
        <w:bottom w:val="none" w:sz="0" w:space="0" w:color="auto"/>
        <w:right w:val="none" w:sz="0" w:space="0" w:color="auto"/>
      </w:divBdr>
    </w:div>
    <w:div w:id="890188929">
      <w:bodyDiv w:val="1"/>
      <w:marLeft w:val="0"/>
      <w:marRight w:val="0"/>
      <w:marTop w:val="0"/>
      <w:marBottom w:val="0"/>
      <w:divBdr>
        <w:top w:val="none" w:sz="0" w:space="0" w:color="auto"/>
        <w:left w:val="none" w:sz="0" w:space="0" w:color="auto"/>
        <w:bottom w:val="none" w:sz="0" w:space="0" w:color="auto"/>
        <w:right w:val="none" w:sz="0" w:space="0" w:color="auto"/>
      </w:divBdr>
    </w:div>
    <w:div w:id="899511894">
      <w:bodyDiv w:val="1"/>
      <w:marLeft w:val="0"/>
      <w:marRight w:val="0"/>
      <w:marTop w:val="0"/>
      <w:marBottom w:val="0"/>
      <w:divBdr>
        <w:top w:val="none" w:sz="0" w:space="0" w:color="auto"/>
        <w:left w:val="none" w:sz="0" w:space="0" w:color="auto"/>
        <w:bottom w:val="none" w:sz="0" w:space="0" w:color="auto"/>
        <w:right w:val="none" w:sz="0" w:space="0" w:color="auto"/>
      </w:divBdr>
    </w:div>
    <w:div w:id="944649608">
      <w:bodyDiv w:val="1"/>
      <w:marLeft w:val="0"/>
      <w:marRight w:val="0"/>
      <w:marTop w:val="0"/>
      <w:marBottom w:val="0"/>
      <w:divBdr>
        <w:top w:val="none" w:sz="0" w:space="0" w:color="auto"/>
        <w:left w:val="none" w:sz="0" w:space="0" w:color="auto"/>
        <w:bottom w:val="none" w:sz="0" w:space="0" w:color="auto"/>
        <w:right w:val="none" w:sz="0" w:space="0" w:color="auto"/>
      </w:divBdr>
    </w:div>
    <w:div w:id="986275783">
      <w:bodyDiv w:val="1"/>
      <w:marLeft w:val="0"/>
      <w:marRight w:val="0"/>
      <w:marTop w:val="0"/>
      <w:marBottom w:val="0"/>
      <w:divBdr>
        <w:top w:val="none" w:sz="0" w:space="0" w:color="auto"/>
        <w:left w:val="none" w:sz="0" w:space="0" w:color="auto"/>
        <w:bottom w:val="none" w:sz="0" w:space="0" w:color="auto"/>
        <w:right w:val="none" w:sz="0" w:space="0" w:color="auto"/>
      </w:divBdr>
    </w:div>
    <w:div w:id="1031492810">
      <w:bodyDiv w:val="1"/>
      <w:marLeft w:val="0"/>
      <w:marRight w:val="0"/>
      <w:marTop w:val="0"/>
      <w:marBottom w:val="0"/>
      <w:divBdr>
        <w:top w:val="none" w:sz="0" w:space="0" w:color="auto"/>
        <w:left w:val="none" w:sz="0" w:space="0" w:color="auto"/>
        <w:bottom w:val="none" w:sz="0" w:space="0" w:color="auto"/>
        <w:right w:val="none" w:sz="0" w:space="0" w:color="auto"/>
      </w:divBdr>
    </w:div>
    <w:div w:id="1046639932">
      <w:bodyDiv w:val="1"/>
      <w:marLeft w:val="0"/>
      <w:marRight w:val="0"/>
      <w:marTop w:val="0"/>
      <w:marBottom w:val="0"/>
      <w:divBdr>
        <w:top w:val="none" w:sz="0" w:space="0" w:color="auto"/>
        <w:left w:val="none" w:sz="0" w:space="0" w:color="auto"/>
        <w:bottom w:val="none" w:sz="0" w:space="0" w:color="auto"/>
        <w:right w:val="none" w:sz="0" w:space="0" w:color="auto"/>
      </w:divBdr>
    </w:div>
    <w:div w:id="1113355745">
      <w:bodyDiv w:val="1"/>
      <w:marLeft w:val="0"/>
      <w:marRight w:val="0"/>
      <w:marTop w:val="0"/>
      <w:marBottom w:val="0"/>
      <w:divBdr>
        <w:top w:val="none" w:sz="0" w:space="0" w:color="auto"/>
        <w:left w:val="none" w:sz="0" w:space="0" w:color="auto"/>
        <w:bottom w:val="none" w:sz="0" w:space="0" w:color="auto"/>
        <w:right w:val="none" w:sz="0" w:space="0" w:color="auto"/>
      </w:divBdr>
    </w:div>
    <w:div w:id="1116755692">
      <w:bodyDiv w:val="1"/>
      <w:marLeft w:val="0"/>
      <w:marRight w:val="0"/>
      <w:marTop w:val="0"/>
      <w:marBottom w:val="0"/>
      <w:divBdr>
        <w:top w:val="none" w:sz="0" w:space="0" w:color="auto"/>
        <w:left w:val="none" w:sz="0" w:space="0" w:color="auto"/>
        <w:bottom w:val="none" w:sz="0" w:space="0" w:color="auto"/>
        <w:right w:val="none" w:sz="0" w:space="0" w:color="auto"/>
      </w:divBdr>
    </w:div>
    <w:div w:id="1135215078">
      <w:bodyDiv w:val="1"/>
      <w:marLeft w:val="0"/>
      <w:marRight w:val="0"/>
      <w:marTop w:val="0"/>
      <w:marBottom w:val="0"/>
      <w:divBdr>
        <w:top w:val="none" w:sz="0" w:space="0" w:color="auto"/>
        <w:left w:val="none" w:sz="0" w:space="0" w:color="auto"/>
        <w:bottom w:val="none" w:sz="0" w:space="0" w:color="auto"/>
        <w:right w:val="none" w:sz="0" w:space="0" w:color="auto"/>
      </w:divBdr>
    </w:div>
    <w:div w:id="1192037205">
      <w:bodyDiv w:val="1"/>
      <w:marLeft w:val="0"/>
      <w:marRight w:val="0"/>
      <w:marTop w:val="0"/>
      <w:marBottom w:val="0"/>
      <w:divBdr>
        <w:top w:val="none" w:sz="0" w:space="0" w:color="auto"/>
        <w:left w:val="none" w:sz="0" w:space="0" w:color="auto"/>
        <w:bottom w:val="none" w:sz="0" w:space="0" w:color="auto"/>
        <w:right w:val="none" w:sz="0" w:space="0" w:color="auto"/>
      </w:divBdr>
    </w:div>
    <w:div w:id="1203977375">
      <w:bodyDiv w:val="1"/>
      <w:marLeft w:val="0"/>
      <w:marRight w:val="0"/>
      <w:marTop w:val="0"/>
      <w:marBottom w:val="0"/>
      <w:divBdr>
        <w:top w:val="none" w:sz="0" w:space="0" w:color="auto"/>
        <w:left w:val="none" w:sz="0" w:space="0" w:color="auto"/>
        <w:bottom w:val="none" w:sz="0" w:space="0" w:color="auto"/>
        <w:right w:val="none" w:sz="0" w:space="0" w:color="auto"/>
      </w:divBdr>
    </w:div>
    <w:div w:id="1248467352">
      <w:bodyDiv w:val="1"/>
      <w:marLeft w:val="0"/>
      <w:marRight w:val="0"/>
      <w:marTop w:val="0"/>
      <w:marBottom w:val="0"/>
      <w:divBdr>
        <w:top w:val="none" w:sz="0" w:space="0" w:color="auto"/>
        <w:left w:val="none" w:sz="0" w:space="0" w:color="auto"/>
        <w:bottom w:val="none" w:sz="0" w:space="0" w:color="auto"/>
        <w:right w:val="none" w:sz="0" w:space="0" w:color="auto"/>
      </w:divBdr>
    </w:div>
    <w:div w:id="1260597675">
      <w:bodyDiv w:val="1"/>
      <w:marLeft w:val="0"/>
      <w:marRight w:val="0"/>
      <w:marTop w:val="0"/>
      <w:marBottom w:val="0"/>
      <w:divBdr>
        <w:top w:val="none" w:sz="0" w:space="0" w:color="auto"/>
        <w:left w:val="none" w:sz="0" w:space="0" w:color="auto"/>
        <w:bottom w:val="none" w:sz="0" w:space="0" w:color="auto"/>
        <w:right w:val="none" w:sz="0" w:space="0" w:color="auto"/>
      </w:divBdr>
    </w:div>
    <w:div w:id="1275283848">
      <w:bodyDiv w:val="1"/>
      <w:marLeft w:val="0"/>
      <w:marRight w:val="0"/>
      <w:marTop w:val="0"/>
      <w:marBottom w:val="0"/>
      <w:divBdr>
        <w:top w:val="none" w:sz="0" w:space="0" w:color="auto"/>
        <w:left w:val="none" w:sz="0" w:space="0" w:color="auto"/>
        <w:bottom w:val="none" w:sz="0" w:space="0" w:color="auto"/>
        <w:right w:val="none" w:sz="0" w:space="0" w:color="auto"/>
      </w:divBdr>
    </w:div>
    <w:div w:id="1292589886">
      <w:bodyDiv w:val="1"/>
      <w:marLeft w:val="0"/>
      <w:marRight w:val="0"/>
      <w:marTop w:val="0"/>
      <w:marBottom w:val="0"/>
      <w:divBdr>
        <w:top w:val="none" w:sz="0" w:space="0" w:color="auto"/>
        <w:left w:val="none" w:sz="0" w:space="0" w:color="auto"/>
        <w:bottom w:val="none" w:sz="0" w:space="0" w:color="auto"/>
        <w:right w:val="none" w:sz="0" w:space="0" w:color="auto"/>
      </w:divBdr>
    </w:div>
    <w:div w:id="1294363770">
      <w:bodyDiv w:val="1"/>
      <w:marLeft w:val="0"/>
      <w:marRight w:val="0"/>
      <w:marTop w:val="0"/>
      <w:marBottom w:val="0"/>
      <w:divBdr>
        <w:top w:val="none" w:sz="0" w:space="0" w:color="auto"/>
        <w:left w:val="none" w:sz="0" w:space="0" w:color="auto"/>
        <w:bottom w:val="none" w:sz="0" w:space="0" w:color="auto"/>
        <w:right w:val="none" w:sz="0" w:space="0" w:color="auto"/>
      </w:divBdr>
    </w:div>
    <w:div w:id="1294411834">
      <w:bodyDiv w:val="1"/>
      <w:marLeft w:val="0"/>
      <w:marRight w:val="0"/>
      <w:marTop w:val="0"/>
      <w:marBottom w:val="0"/>
      <w:divBdr>
        <w:top w:val="none" w:sz="0" w:space="0" w:color="auto"/>
        <w:left w:val="none" w:sz="0" w:space="0" w:color="auto"/>
        <w:bottom w:val="none" w:sz="0" w:space="0" w:color="auto"/>
        <w:right w:val="none" w:sz="0" w:space="0" w:color="auto"/>
      </w:divBdr>
    </w:div>
    <w:div w:id="1337265178">
      <w:bodyDiv w:val="1"/>
      <w:marLeft w:val="0"/>
      <w:marRight w:val="0"/>
      <w:marTop w:val="0"/>
      <w:marBottom w:val="0"/>
      <w:divBdr>
        <w:top w:val="none" w:sz="0" w:space="0" w:color="auto"/>
        <w:left w:val="none" w:sz="0" w:space="0" w:color="auto"/>
        <w:bottom w:val="none" w:sz="0" w:space="0" w:color="auto"/>
        <w:right w:val="none" w:sz="0" w:space="0" w:color="auto"/>
      </w:divBdr>
    </w:div>
    <w:div w:id="1356074851">
      <w:bodyDiv w:val="1"/>
      <w:marLeft w:val="0"/>
      <w:marRight w:val="0"/>
      <w:marTop w:val="0"/>
      <w:marBottom w:val="0"/>
      <w:divBdr>
        <w:top w:val="none" w:sz="0" w:space="0" w:color="auto"/>
        <w:left w:val="none" w:sz="0" w:space="0" w:color="auto"/>
        <w:bottom w:val="none" w:sz="0" w:space="0" w:color="auto"/>
        <w:right w:val="none" w:sz="0" w:space="0" w:color="auto"/>
      </w:divBdr>
    </w:div>
    <w:div w:id="1399743480">
      <w:bodyDiv w:val="1"/>
      <w:marLeft w:val="0"/>
      <w:marRight w:val="0"/>
      <w:marTop w:val="0"/>
      <w:marBottom w:val="0"/>
      <w:divBdr>
        <w:top w:val="none" w:sz="0" w:space="0" w:color="auto"/>
        <w:left w:val="none" w:sz="0" w:space="0" w:color="auto"/>
        <w:bottom w:val="none" w:sz="0" w:space="0" w:color="auto"/>
        <w:right w:val="none" w:sz="0" w:space="0" w:color="auto"/>
      </w:divBdr>
    </w:div>
    <w:div w:id="1477602004">
      <w:bodyDiv w:val="1"/>
      <w:marLeft w:val="0"/>
      <w:marRight w:val="0"/>
      <w:marTop w:val="0"/>
      <w:marBottom w:val="0"/>
      <w:divBdr>
        <w:top w:val="none" w:sz="0" w:space="0" w:color="auto"/>
        <w:left w:val="none" w:sz="0" w:space="0" w:color="auto"/>
        <w:bottom w:val="none" w:sz="0" w:space="0" w:color="auto"/>
        <w:right w:val="none" w:sz="0" w:space="0" w:color="auto"/>
      </w:divBdr>
    </w:div>
    <w:div w:id="1479418758">
      <w:bodyDiv w:val="1"/>
      <w:marLeft w:val="0"/>
      <w:marRight w:val="0"/>
      <w:marTop w:val="0"/>
      <w:marBottom w:val="0"/>
      <w:divBdr>
        <w:top w:val="none" w:sz="0" w:space="0" w:color="auto"/>
        <w:left w:val="none" w:sz="0" w:space="0" w:color="auto"/>
        <w:bottom w:val="none" w:sz="0" w:space="0" w:color="auto"/>
        <w:right w:val="none" w:sz="0" w:space="0" w:color="auto"/>
      </w:divBdr>
    </w:div>
    <w:div w:id="1486970576">
      <w:bodyDiv w:val="1"/>
      <w:marLeft w:val="0"/>
      <w:marRight w:val="0"/>
      <w:marTop w:val="0"/>
      <w:marBottom w:val="0"/>
      <w:divBdr>
        <w:top w:val="none" w:sz="0" w:space="0" w:color="auto"/>
        <w:left w:val="none" w:sz="0" w:space="0" w:color="auto"/>
        <w:bottom w:val="none" w:sz="0" w:space="0" w:color="auto"/>
        <w:right w:val="none" w:sz="0" w:space="0" w:color="auto"/>
      </w:divBdr>
    </w:div>
    <w:div w:id="1490902445">
      <w:bodyDiv w:val="1"/>
      <w:marLeft w:val="0"/>
      <w:marRight w:val="0"/>
      <w:marTop w:val="0"/>
      <w:marBottom w:val="0"/>
      <w:divBdr>
        <w:top w:val="none" w:sz="0" w:space="0" w:color="auto"/>
        <w:left w:val="none" w:sz="0" w:space="0" w:color="auto"/>
        <w:bottom w:val="none" w:sz="0" w:space="0" w:color="auto"/>
        <w:right w:val="none" w:sz="0" w:space="0" w:color="auto"/>
      </w:divBdr>
    </w:div>
    <w:div w:id="1493568805">
      <w:bodyDiv w:val="1"/>
      <w:marLeft w:val="0"/>
      <w:marRight w:val="0"/>
      <w:marTop w:val="0"/>
      <w:marBottom w:val="0"/>
      <w:divBdr>
        <w:top w:val="none" w:sz="0" w:space="0" w:color="auto"/>
        <w:left w:val="none" w:sz="0" w:space="0" w:color="auto"/>
        <w:bottom w:val="none" w:sz="0" w:space="0" w:color="auto"/>
        <w:right w:val="none" w:sz="0" w:space="0" w:color="auto"/>
      </w:divBdr>
    </w:div>
    <w:div w:id="1562597107">
      <w:bodyDiv w:val="1"/>
      <w:marLeft w:val="0"/>
      <w:marRight w:val="0"/>
      <w:marTop w:val="0"/>
      <w:marBottom w:val="0"/>
      <w:divBdr>
        <w:top w:val="none" w:sz="0" w:space="0" w:color="auto"/>
        <w:left w:val="none" w:sz="0" w:space="0" w:color="auto"/>
        <w:bottom w:val="none" w:sz="0" w:space="0" w:color="auto"/>
        <w:right w:val="none" w:sz="0" w:space="0" w:color="auto"/>
      </w:divBdr>
    </w:div>
    <w:div w:id="1567842637">
      <w:bodyDiv w:val="1"/>
      <w:marLeft w:val="0"/>
      <w:marRight w:val="0"/>
      <w:marTop w:val="0"/>
      <w:marBottom w:val="0"/>
      <w:divBdr>
        <w:top w:val="none" w:sz="0" w:space="0" w:color="auto"/>
        <w:left w:val="none" w:sz="0" w:space="0" w:color="auto"/>
        <w:bottom w:val="none" w:sz="0" w:space="0" w:color="auto"/>
        <w:right w:val="none" w:sz="0" w:space="0" w:color="auto"/>
      </w:divBdr>
    </w:div>
    <w:div w:id="1601597370">
      <w:bodyDiv w:val="1"/>
      <w:marLeft w:val="0"/>
      <w:marRight w:val="0"/>
      <w:marTop w:val="0"/>
      <w:marBottom w:val="0"/>
      <w:divBdr>
        <w:top w:val="none" w:sz="0" w:space="0" w:color="auto"/>
        <w:left w:val="none" w:sz="0" w:space="0" w:color="auto"/>
        <w:bottom w:val="none" w:sz="0" w:space="0" w:color="auto"/>
        <w:right w:val="none" w:sz="0" w:space="0" w:color="auto"/>
      </w:divBdr>
    </w:div>
    <w:div w:id="1611619009">
      <w:bodyDiv w:val="1"/>
      <w:marLeft w:val="0"/>
      <w:marRight w:val="0"/>
      <w:marTop w:val="0"/>
      <w:marBottom w:val="0"/>
      <w:divBdr>
        <w:top w:val="none" w:sz="0" w:space="0" w:color="auto"/>
        <w:left w:val="none" w:sz="0" w:space="0" w:color="auto"/>
        <w:bottom w:val="none" w:sz="0" w:space="0" w:color="auto"/>
        <w:right w:val="none" w:sz="0" w:space="0" w:color="auto"/>
      </w:divBdr>
    </w:div>
    <w:div w:id="1626542480">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705133238">
      <w:bodyDiv w:val="1"/>
      <w:marLeft w:val="0"/>
      <w:marRight w:val="0"/>
      <w:marTop w:val="0"/>
      <w:marBottom w:val="0"/>
      <w:divBdr>
        <w:top w:val="none" w:sz="0" w:space="0" w:color="auto"/>
        <w:left w:val="none" w:sz="0" w:space="0" w:color="auto"/>
        <w:bottom w:val="none" w:sz="0" w:space="0" w:color="auto"/>
        <w:right w:val="none" w:sz="0" w:space="0" w:color="auto"/>
      </w:divBdr>
    </w:div>
    <w:div w:id="1721631448">
      <w:bodyDiv w:val="1"/>
      <w:marLeft w:val="0"/>
      <w:marRight w:val="0"/>
      <w:marTop w:val="0"/>
      <w:marBottom w:val="0"/>
      <w:divBdr>
        <w:top w:val="none" w:sz="0" w:space="0" w:color="auto"/>
        <w:left w:val="none" w:sz="0" w:space="0" w:color="auto"/>
        <w:bottom w:val="none" w:sz="0" w:space="0" w:color="auto"/>
        <w:right w:val="none" w:sz="0" w:space="0" w:color="auto"/>
      </w:divBdr>
    </w:div>
    <w:div w:id="1741975170">
      <w:bodyDiv w:val="1"/>
      <w:marLeft w:val="0"/>
      <w:marRight w:val="0"/>
      <w:marTop w:val="0"/>
      <w:marBottom w:val="0"/>
      <w:divBdr>
        <w:top w:val="none" w:sz="0" w:space="0" w:color="auto"/>
        <w:left w:val="none" w:sz="0" w:space="0" w:color="auto"/>
        <w:bottom w:val="none" w:sz="0" w:space="0" w:color="auto"/>
        <w:right w:val="none" w:sz="0" w:space="0" w:color="auto"/>
      </w:divBdr>
    </w:div>
    <w:div w:id="1793667826">
      <w:bodyDiv w:val="1"/>
      <w:marLeft w:val="0"/>
      <w:marRight w:val="0"/>
      <w:marTop w:val="0"/>
      <w:marBottom w:val="0"/>
      <w:divBdr>
        <w:top w:val="none" w:sz="0" w:space="0" w:color="auto"/>
        <w:left w:val="none" w:sz="0" w:space="0" w:color="auto"/>
        <w:bottom w:val="none" w:sz="0" w:space="0" w:color="auto"/>
        <w:right w:val="none" w:sz="0" w:space="0" w:color="auto"/>
      </w:divBdr>
    </w:div>
    <w:div w:id="1843427097">
      <w:bodyDiv w:val="1"/>
      <w:marLeft w:val="0"/>
      <w:marRight w:val="0"/>
      <w:marTop w:val="0"/>
      <w:marBottom w:val="0"/>
      <w:divBdr>
        <w:top w:val="none" w:sz="0" w:space="0" w:color="auto"/>
        <w:left w:val="none" w:sz="0" w:space="0" w:color="auto"/>
        <w:bottom w:val="none" w:sz="0" w:space="0" w:color="auto"/>
        <w:right w:val="none" w:sz="0" w:space="0" w:color="auto"/>
      </w:divBdr>
    </w:div>
    <w:div w:id="1844660566">
      <w:bodyDiv w:val="1"/>
      <w:marLeft w:val="0"/>
      <w:marRight w:val="0"/>
      <w:marTop w:val="0"/>
      <w:marBottom w:val="0"/>
      <w:divBdr>
        <w:top w:val="none" w:sz="0" w:space="0" w:color="auto"/>
        <w:left w:val="none" w:sz="0" w:space="0" w:color="auto"/>
        <w:bottom w:val="none" w:sz="0" w:space="0" w:color="auto"/>
        <w:right w:val="none" w:sz="0" w:space="0" w:color="auto"/>
      </w:divBdr>
    </w:div>
    <w:div w:id="1917742464">
      <w:bodyDiv w:val="1"/>
      <w:marLeft w:val="0"/>
      <w:marRight w:val="0"/>
      <w:marTop w:val="0"/>
      <w:marBottom w:val="0"/>
      <w:divBdr>
        <w:top w:val="none" w:sz="0" w:space="0" w:color="auto"/>
        <w:left w:val="none" w:sz="0" w:space="0" w:color="auto"/>
        <w:bottom w:val="none" w:sz="0" w:space="0" w:color="auto"/>
        <w:right w:val="none" w:sz="0" w:space="0" w:color="auto"/>
      </w:divBdr>
    </w:div>
    <w:div w:id="1929531853">
      <w:bodyDiv w:val="1"/>
      <w:marLeft w:val="0"/>
      <w:marRight w:val="0"/>
      <w:marTop w:val="0"/>
      <w:marBottom w:val="0"/>
      <w:divBdr>
        <w:top w:val="none" w:sz="0" w:space="0" w:color="auto"/>
        <w:left w:val="none" w:sz="0" w:space="0" w:color="auto"/>
        <w:bottom w:val="none" w:sz="0" w:space="0" w:color="auto"/>
        <w:right w:val="none" w:sz="0" w:space="0" w:color="auto"/>
      </w:divBdr>
    </w:div>
    <w:div w:id="1941377361">
      <w:bodyDiv w:val="1"/>
      <w:marLeft w:val="0"/>
      <w:marRight w:val="0"/>
      <w:marTop w:val="0"/>
      <w:marBottom w:val="0"/>
      <w:divBdr>
        <w:top w:val="none" w:sz="0" w:space="0" w:color="auto"/>
        <w:left w:val="none" w:sz="0" w:space="0" w:color="auto"/>
        <w:bottom w:val="none" w:sz="0" w:space="0" w:color="auto"/>
        <w:right w:val="none" w:sz="0" w:space="0" w:color="auto"/>
      </w:divBdr>
    </w:div>
    <w:div w:id="1979453564">
      <w:bodyDiv w:val="1"/>
      <w:marLeft w:val="0"/>
      <w:marRight w:val="0"/>
      <w:marTop w:val="0"/>
      <w:marBottom w:val="0"/>
      <w:divBdr>
        <w:top w:val="none" w:sz="0" w:space="0" w:color="auto"/>
        <w:left w:val="none" w:sz="0" w:space="0" w:color="auto"/>
        <w:bottom w:val="none" w:sz="0" w:space="0" w:color="auto"/>
        <w:right w:val="none" w:sz="0" w:space="0" w:color="auto"/>
      </w:divBdr>
    </w:div>
    <w:div w:id="2028017910">
      <w:bodyDiv w:val="1"/>
      <w:marLeft w:val="0"/>
      <w:marRight w:val="0"/>
      <w:marTop w:val="0"/>
      <w:marBottom w:val="0"/>
      <w:divBdr>
        <w:top w:val="none" w:sz="0" w:space="0" w:color="auto"/>
        <w:left w:val="none" w:sz="0" w:space="0" w:color="auto"/>
        <w:bottom w:val="none" w:sz="0" w:space="0" w:color="auto"/>
        <w:right w:val="none" w:sz="0" w:space="0" w:color="auto"/>
      </w:divBdr>
    </w:div>
    <w:div w:id="204474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tis.ee/Portal/Classifiers/Details/d3717f7b-bec8-4cd9-8ea4-c89cd56ca46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 TargetMode="Externa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ido\Desktop\Thesis%20template%20for%20Word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B2286B83EE4ACCBBF38F23C9621BBF"/>
        <w:category>
          <w:name w:val="General"/>
          <w:gallery w:val="placeholder"/>
        </w:category>
        <w:types>
          <w:type w:val="bbPlcHdr"/>
        </w:types>
        <w:behaviors>
          <w:behavior w:val="content"/>
        </w:behaviors>
        <w:guid w:val="{42CB4BDA-99B4-4E7A-9F69-0C1CD6FA29EF}"/>
      </w:docPartPr>
      <w:docPartBody>
        <w:p w:rsidR="0036477D" w:rsidRDefault="004E02C0">
          <w:pPr>
            <w:pStyle w:val="C9B2286B83EE4ACCBBF38F23C9621BBF"/>
          </w:pPr>
          <w:r w:rsidRPr="00AB78A9">
            <w:rPr>
              <w:rStyle w:val="PlaceholderText"/>
            </w:rPr>
            <w:t>[Autor]</w:t>
          </w:r>
        </w:p>
      </w:docPartBody>
    </w:docPart>
    <w:docPart>
      <w:docPartPr>
        <w:name w:val="CD743F2A3E914E8D9F06D0E4CD827244"/>
        <w:category>
          <w:name w:val="General"/>
          <w:gallery w:val="placeholder"/>
        </w:category>
        <w:types>
          <w:type w:val="bbPlcHdr"/>
        </w:types>
        <w:behaviors>
          <w:behavior w:val="content"/>
        </w:behaviors>
        <w:guid w:val="{CA874610-E03D-44B8-B1C6-F31A955DDA74}"/>
      </w:docPartPr>
      <w:docPartBody>
        <w:p w:rsidR="0036477D" w:rsidRDefault="004E02C0">
          <w:pPr>
            <w:pStyle w:val="CD743F2A3E914E8D9F06D0E4CD827244"/>
          </w:pPr>
          <w:r w:rsidRPr="00AB78A9">
            <w:rPr>
              <w:rStyle w:val="PlaceholderText"/>
            </w:rPr>
            <w:t>[Tiitel]</w:t>
          </w:r>
        </w:p>
      </w:docPartBody>
    </w:docPart>
    <w:docPart>
      <w:docPartPr>
        <w:name w:val="93B44D5DB290447EBA2818285E99DA69"/>
        <w:category>
          <w:name w:val="General"/>
          <w:gallery w:val="placeholder"/>
        </w:category>
        <w:types>
          <w:type w:val="bbPlcHdr"/>
        </w:types>
        <w:behaviors>
          <w:behavior w:val="content"/>
        </w:behaviors>
        <w:guid w:val="{E4B14314-5CEB-4DA5-865B-6A18FF81F231}"/>
      </w:docPartPr>
      <w:docPartBody>
        <w:p w:rsidR="0036477D" w:rsidRDefault="004E02C0">
          <w:pPr>
            <w:pStyle w:val="93B44D5DB290447EBA2818285E99DA69"/>
          </w:pPr>
          <w:r w:rsidRPr="004D1443">
            <w:rPr>
              <w:rStyle w:val="PlaceholderText"/>
              <w:color w:val="auto"/>
            </w:rPr>
            <w:t>Master’s Thesis (30 EAP)</w:t>
          </w:r>
        </w:p>
      </w:docPartBody>
    </w:docPart>
    <w:docPart>
      <w:docPartPr>
        <w:name w:val="941B3E20BDFC4FDCA5CAEA0BE210D799"/>
        <w:category>
          <w:name w:val="General"/>
          <w:gallery w:val="placeholder"/>
        </w:category>
        <w:types>
          <w:type w:val="bbPlcHdr"/>
        </w:types>
        <w:behaviors>
          <w:behavior w:val="content"/>
        </w:behaviors>
        <w:guid w:val="{CA77E562-ADF0-46AA-ACBD-5F10692507FC}"/>
      </w:docPartPr>
      <w:docPartBody>
        <w:p w:rsidR="0036477D" w:rsidRDefault="004E02C0">
          <w:pPr>
            <w:pStyle w:val="941B3E20BDFC4FDCA5CAEA0BE210D799"/>
          </w:pPr>
          <w:r w:rsidRPr="00643959">
            <w:rPr>
              <w:rStyle w:val="PlaceholderText"/>
            </w:rPr>
            <w:t>[Tiitel]</w:t>
          </w:r>
        </w:p>
      </w:docPartBody>
    </w:docPart>
    <w:docPart>
      <w:docPartPr>
        <w:name w:val="CD419ED0224D4329BD84045C6891D74B"/>
        <w:category>
          <w:name w:val="General"/>
          <w:gallery w:val="placeholder"/>
        </w:category>
        <w:types>
          <w:type w:val="bbPlcHdr"/>
        </w:types>
        <w:behaviors>
          <w:behavior w:val="content"/>
        </w:behaviors>
        <w:guid w:val="{15459276-8E9A-4D32-8C65-9D6CA876877D}"/>
      </w:docPartPr>
      <w:docPartBody>
        <w:p w:rsidR="0036477D" w:rsidRDefault="004E02C0">
          <w:pPr>
            <w:pStyle w:val="CD419ED0224D4329BD84045C6891D74B"/>
          </w:pPr>
          <w:r w:rsidRPr="00643959">
            <w:rPr>
              <w:rStyle w:val="PlaceholderText"/>
            </w:rPr>
            <w:t>[Ülevaade]</w:t>
          </w:r>
        </w:p>
      </w:docPartBody>
    </w:docPart>
    <w:docPart>
      <w:docPartPr>
        <w:name w:val="C1337D08266A4F70BE735CD3A067E0FC"/>
        <w:category>
          <w:name w:val="General"/>
          <w:gallery w:val="placeholder"/>
        </w:category>
        <w:types>
          <w:type w:val="bbPlcHdr"/>
        </w:types>
        <w:behaviors>
          <w:behavior w:val="content"/>
        </w:behaviors>
        <w:guid w:val="{A5B144D7-5515-4DFC-8938-95F93ACEA93F}"/>
      </w:docPartPr>
      <w:docPartBody>
        <w:p w:rsidR="0036477D" w:rsidRDefault="004E02C0">
          <w:pPr>
            <w:pStyle w:val="C1337D08266A4F70BE735CD3A067E0FC"/>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E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C0"/>
    <w:rsid w:val="000172DD"/>
    <w:rsid w:val="0036477D"/>
    <w:rsid w:val="00406A59"/>
    <w:rsid w:val="004E02C0"/>
    <w:rsid w:val="00953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B2286B83EE4ACCBBF38F23C9621BBF">
    <w:name w:val="C9B2286B83EE4ACCBBF38F23C9621BBF"/>
  </w:style>
  <w:style w:type="paragraph" w:customStyle="1" w:styleId="CD743F2A3E914E8D9F06D0E4CD827244">
    <w:name w:val="CD743F2A3E914E8D9F06D0E4CD827244"/>
  </w:style>
  <w:style w:type="paragraph" w:customStyle="1" w:styleId="93B44D5DB290447EBA2818285E99DA69">
    <w:name w:val="93B44D5DB290447EBA2818285E99DA69"/>
  </w:style>
  <w:style w:type="paragraph" w:customStyle="1" w:styleId="941B3E20BDFC4FDCA5CAEA0BE210D799">
    <w:name w:val="941B3E20BDFC4FDCA5CAEA0BE210D799"/>
  </w:style>
  <w:style w:type="paragraph" w:customStyle="1" w:styleId="CD419ED0224D4329BD84045C6891D74B">
    <w:name w:val="CD419ED0224D4329BD84045C6891D74B"/>
  </w:style>
  <w:style w:type="paragraph" w:customStyle="1" w:styleId="E718A372CB0F4737813F18E6D72F2683">
    <w:name w:val="E718A372CB0F4737813F18E6D72F2683"/>
  </w:style>
  <w:style w:type="paragraph" w:customStyle="1" w:styleId="C1337D08266A4F70BE735CD3A067E0FC">
    <w:name w:val="C1337D08266A4F70BE735CD3A067E0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Due to the increasing number of vehicles on the road, traffic problems are bound to exist.This happens as the current car park facilities developed are unable to cope with the influxof vehicles on the road. To overcome this problem, robot operated car park system is developed.This solution would use already built parking lots and parking houses, but will allowsaid parking facilities to accommodate more vehicles as the size of the parking spot will bereduced and most of the roads leading to the parking spots can be eliminated. Other solutionsthat exist will need specially built parking facilities, which makes them more costly to implement.The aim of this thesis is to come up with the best solution for visualizing the algorithmused in the robot operated car park systems. As the algorithm behind it is complex, itis difficult to grasp it without proper visual presentation. The solutions found in the thesiswill be used in making a web application that will let the users interact with the system toget high-level overview of the algorithm’s inner workings</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Tri14</b:Tag>
    <b:SourceType>JournalArticle</b:SourceType>
    <b:Guid>{F5ACC002-01FC-4CB1-859A-9272BC121733}</b:Guid>
    <b:Author>
      <b:Author>
        <b:NameList>
          <b:Person>
            <b:Last>Trivedy</b:Last>
            <b:First>P</b:First>
          </b:Person>
          <b:Person>
            <b:Last>Harneja</b:Last>
            <b:First>S</b:First>
          </b:Person>
        </b:NameList>
      </b:Author>
    </b:Author>
    <b:Title>HTML5 – the new standard for Interactive Web</b:Title>
    <b:Year>2014</b:Year>
    <b:JournalName>International Journal of Research</b:JournalName>
    <b:Pages>39-42</b:Pages>
    <b:Volume>1</b:Volume>
    <b:Issue>10</b:Issue>
    <b:RefOrder>12</b:RefOrder>
  </b:Source>
  <b:Source>
    <b:Tag>SRe15</b:Tag>
    <b:SourceType>JournalArticle</b:SourceType>
    <b:Guid>{C198046F-2263-4951-A5B4-CECE6778761C}</b:Guid>
    <b:Author>
      <b:Author>
        <b:NameList>
          <b:Person>
            <b:Last>Stewart</b:Last>
            <b:First>N</b:First>
          </b:Person>
          <b:Person>
            <b:Last>Reimers</b:Last>
            <b:First>S</b:First>
          </b:Person>
        </b:NameList>
      </b:Author>
    </b:Author>
    <b:Title>Presentation and response timing accuracy in Adobe Flash and HTML5/JavaScript Web experiments</b:Title>
    <b:Year>2015</b:Year>
    <b:JournalName>Behavior Research Methods</b:JournalName>
    <b:Pages>309-327</b:Pages>
    <b:RefOrder>10</b:RefOrder>
  </b:Source>
  <b:Source>
    <b:Tag>NGa15</b:Tag>
    <b:SourceType>Misc</b:SourceType>
    <b:Guid>{C5EFDAD6-E391-4753-9077-1E20B53C9EF0}</b:Guid>
    <b:Author>
      <b:Author>
        <b:NameList>
          <b:Person>
            <b:Last>Ganesh</b:Last>
            <b:First>N</b:First>
          </b:Person>
        </b:NameList>
      </b:Author>
    </b:Author>
    <b:Title>Static Analysis of Malicious Java Applets</b:Title>
    <b:Year>2015</b:Year>
    <b:City>San Jose</b:City>
    <b:Publisher>San Jose State University</b:Publisher>
    <b:RefOrder>11</b:RefOrder>
  </b:Source>
  <b:Source>
    <b:Tag>AIR14</b:Tag>
    <b:SourceType>Misc</b:SourceType>
    <b:Guid>{313955DA-8B70-4672-8D36-4A19EB54E2DA}</b:Guid>
    <b:Title>Advanced Visualization and Interactive Display Rapid Innovation and Discovery Evaluation Research Program task 8: Survey of WEBGL Graphics Engines</b:Title>
    <b:Year>2014</b:Year>
    <b:Author>
      <b:Author>
        <b:Corporate>AIR FORCE RESEARCH LAB ROME NY INFORMATION DIRECTORATE</b:Corporate>
      </b:Author>
    </b:Author>
    <b:City>New York</b:City>
    <b:Publisher>AIR FORCE RESEARCH LAB ROME NY INFORMATION DIRECTORATE</b:Publisher>
    <b:RefOrder>13</b:RefOrder>
  </b:Source>
  <b:Source>
    <b:Tag>Gar05</b:Tag>
    <b:SourceType>Misc</b:SourceType>
    <b:Guid>{9F808AC9-7A7C-4FCA-AA82-759729D83B82}</b:Guid>
    <b:Author>
      <b:Author>
        <b:NameList>
          <b:Person>
            <b:Last>Garrett</b:Last>
            <b:First>J.</b:First>
            <b:Middle>J.</b:Middle>
          </b:Person>
        </b:NameList>
      </b:Author>
    </b:Author>
    <b:Title>Ajax: A New Approach to Web Applications</b:Title>
    <b:Year>2005</b:Year>
    <b:City>San Fransisco</b:City>
    <b:Publisher>Adaptive Path</b:Publisher>
    <b:RefOrder>8</b:RefOrder>
  </b:Source>
  <b:Source>
    <b:Tag>Nur09</b:Tag>
    <b:SourceType>Misc</b:SourceType>
    <b:Guid>{934D6CD4-736B-4084-B39F-7456BAB0C54C}</b:Guid>
    <b:Author>
      <b:Author>
        <b:NameList>
          <b:Person>
            <b:Last>Nurseitov</b:Last>
            <b:First>N</b:First>
          </b:Person>
          <b:Person>
            <b:Last>Paulson</b:Last>
            <b:First>M</b:First>
          </b:Person>
          <b:Person>
            <b:Last>Reynolds</b:Last>
            <b:First>R</b:First>
          </b:Person>
          <b:Person>
            <b:Last>Izurieta</b:Last>
            <b:First>C</b:First>
          </b:Person>
        </b:NameList>
      </b:Author>
    </b:Author>
    <b:Title>Comparison of JSON and XML Data Interchange Formats: A Case Study </b:Title>
    <b:Year>2009</b:Year>
    <b:City>Montana</b:City>
    <b:Publisher>Montana State University</b:Publisher>
    <b:RefOrder>9</b:RefOrder>
  </b:Source>
  <b:Source>
    <b:Tag>Lan02</b:Tag>
    <b:SourceType>DocumentFromInternetSite</b:SourceType>
    <b:Guid>{E9F1A32B-DABF-4EA8-AA89-8AA4BD4F1B7B}</b:Guid>
    <b:Author>
      <b:Author>
        <b:NameList>
          <b:Person>
            <b:Last>Langley</b:Last>
            <b:First>N</b:First>
          </b:Person>
        </b:NameList>
      </b:Author>
    </b:Author>
    <b:Title>Write once, run anywhere?</b:Title>
    <b:Year>2002</b:Year>
    <b:Month>May</b:Month>
    <b:YearAccessed>2016</b:YearAccessed>
    <b:MonthAccessed>04</b:MonthAccessed>
    <b:DayAccessed>14</b:DayAccessed>
    <b:URL>http://www.computerweekly.com/feature/Write-once-run-anywhere</b:URL>
    <b:RefOrder>1</b:RefOrder>
  </b:Source>
  <b:Source>
    <b:Tag>Bot15</b:Tag>
    <b:SourceType>JournalArticle</b:SourceType>
    <b:Guid>{BF14845A-B9F4-4975-997B-43A3AAF2E4B5}</b:Guid>
    <b:Author>
      <b:Author>
        <b:NameList>
          <b:Person>
            <b:Last>Botwe</b:Last>
            <b:First>D.</b:First>
            <b:Middle>A.</b:Middle>
          </b:Person>
          <b:Person>
            <b:Last>Davis</b:Last>
            <b:First>J.</b:First>
            <b:Middle>G.</b:Middle>
          </b:Person>
        </b:NameList>
      </b:Author>
    </b:Author>
    <b:Title>A Comparative Study of Web Development Technologies Using Open Source and Proprietary Software</b:Title>
    <b:Year>2015</b:Year>
    <b:JournalName>International Journal of Computer Science and Mobile Computing</b:JournalName>
    <b:Pages>154-165</b:Pages>
    <b:Volume>IV</b:Volume>
    <b:Issue>2</b:Issue>
    <b:RefOrder>2</b:RefOrder>
  </b:Source>
  <b:Source>
    <b:Tag>Pet04</b:Tag>
    <b:SourceType>DocumentFromInternetSite</b:SourceType>
    <b:Guid>{B2212488-3B15-490B-8E78-999F5A270AD5}</b:Guid>
    <b:Title>PEP 20 -- The Zen of Python</b:Title>
    <b:Year>2004</b:Year>
    <b:Author>
      <b:Author>
        <b:NameList>
          <b:Person>
            <b:Last>Peters</b:Last>
            <b:First>Tim</b:First>
          </b:Person>
        </b:NameList>
      </b:Author>
    </b:Author>
    <b:Month>August</b:Month>
    <b:Day>19</b:Day>
    <b:YearAccessed>2016</b:YearAccessed>
    <b:MonthAccessed>April</b:MonthAccessed>
    <b:DayAccessed>20</b:DayAccessed>
    <b:URL>https://www.python.org/dev/peps/pep-0020/</b:URL>
    <b:RefOrder>3</b:RefOrder>
  </b:Source>
  <b:Source>
    <b:Tag>Eby03</b:Tag>
    <b:SourceType>DocumentFromInternetSite</b:SourceType>
    <b:Guid>{3C21B555-6AE9-4923-B85A-985033275FF9}</b:Guid>
    <b:Author>
      <b:Author>
        <b:NameList>
          <b:Person>
            <b:Last>Eby</b:Last>
            <b:First>Philip</b:First>
            <b:Middle>J.</b:Middle>
          </b:Person>
        </b:NameList>
      </b:Author>
    </b:Author>
    <b:Title>PEP 333 -- Python Web Server Gateway Interface v1.0</b:Title>
    <b:Year>2003</b:Year>
    <b:Month>December</b:Month>
    <b:Day>07</b:Day>
    <b:YearAccessed>2016</b:YearAccessed>
    <b:MonthAccessed>April</b:MonthAccessed>
    <b:DayAccessed>20</b:DayAccessed>
    <b:URL>https://www.python.org/dev/peps/pep-0333/</b:URL>
    <b:RefOrder>4</b:RefOrder>
  </b:Source>
  <b:Source>
    <b:Tag>Hel16</b:Tag>
    <b:SourceType>DocumentFromInternetSite</b:SourceType>
    <b:Guid>{C458BE5F-E2E4-4CE2-99C1-A5CA94A0FDC9}</b:Guid>
    <b:Author>
      <b:Author>
        <b:NameList>
          <b:Person>
            <b:Last>Hellkamp</b:Last>
            <b:First>Marcel</b:First>
          </b:Person>
        </b:NameList>
      </b:Author>
    </b:Author>
    <b:Title>Bottle: Python Web Framework</b:Title>
    <b:Year>2016</b:Year>
    <b:Month>April</b:Month>
    <b:Day>19</b:Day>
    <b:YearAccessed>2016</b:YearAccessed>
    <b:MonthAccessed>April</b:MonthAccessed>
    <b:DayAccessed>20</b:DayAccessed>
    <b:URL>http://bottlepy.org/docs/dev/index.html#</b:URL>
    <b:RefOrder>5</b:RefOrder>
  </b:Source>
  <b:Source>
    <b:Tag>The15</b:Tag>
    <b:SourceType>DocumentFromInternetSite</b:SourceType>
    <b:Guid>{663287BF-9A89-4B8F-BDC8-B866A1E04CBE}</b:Guid>
    <b:Author>
      <b:Author>
        <b:Corporate>The CherryPy team</b:Corporate>
      </b:Author>
    </b:Author>
    <b:Title>CherryPy -- A Minimalist Python Web Framework</b:Title>
    <b:Year>2015</b:Year>
    <b:YearAccessed>2016</b:YearAccessed>
    <b:MonthAccessed>April</b:MonthAccessed>
    <b:DayAccessed>20</b:DayAccessed>
    <b:URL>http://www.cherrypy.org/</b:URL>
    <b:RefOrder>6</b:RefOrder>
  </b:Source>
  <b:Source>
    <b:Tag>Roa13</b:Tag>
    <b:SourceType>DocumentFromInternetSite</b:SourceType>
    <b:Guid>{07A909F3-5A93-469F-922B-A306F58283BE}</b:Guid>
    <b:Author>
      <b:Author>
        <b:NameList>
          <b:Person>
            <b:Last>Roacher</b:Last>
            <b:First>Armin</b:First>
          </b:Person>
        </b:NameList>
      </b:Author>
    </b:Author>
    <b:Title>Foreword -- Flask Documentation (0.10)</b:Title>
    <b:Year>2013</b:Year>
    <b:YearAccessed>2016</b:YearAccessed>
    <b:MonthAccessed>April</b:MonthAccessed>
    <b:DayAccessed>20</b:DayAccessed>
    <b:URL>http://flask.pocoo.org/docs/0.10/foreword/#what-does-micro-mean</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725EE7-4E95-4860-9CF3-36EA920E5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for Word_2016</Template>
  <TotalTime>566</TotalTime>
  <Pages>20</Pages>
  <Words>4715</Words>
  <Characters>27349</Characters>
  <Application>Microsoft Office Word</Application>
  <DocSecurity>0</DocSecurity>
  <Lines>227</Lines>
  <Paragraphs>63</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Visualization of simulations of a robot operated car park system</vt:lpstr>
      <vt:lpstr>Title</vt:lpstr>
    </vt:vector>
  </TitlesOfParts>
  <Company>Institute of Computer Science, University of Tartu</Company>
  <LinksUpToDate>false</LinksUpToDate>
  <CharactersWithSpaces>32001</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of simulations of a robot operated car park system</dc:title>
  <dc:subject>Master’s Thesis (30 ECTS)</dc:subject>
  <dc:creator>Suido Valli</dc:creator>
  <cp:keywords>Layout, formatting, template</cp:keywords>
  <dc:description>P170, Computer science, numerical analysis, systems, control</dc:description>
  <cp:lastModifiedBy>Suido Valli</cp:lastModifiedBy>
  <cp:revision>21</cp:revision>
  <cp:lastPrinted>2016-04-14T17:03:00Z</cp:lastPrinted>
  <dcterms:created xsi:type="dcterms:W3CDTF">2016-04-14T14:53:00Z</dcterms:created>
  <dcterms:modified xsi:type="dcterms:W3CDTF">2016-04-20T12:33:00Z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